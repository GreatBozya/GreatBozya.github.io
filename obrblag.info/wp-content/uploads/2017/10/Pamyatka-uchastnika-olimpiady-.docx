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670" w:rsidRDefault="00E76670" w:rsidP="00A01A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ПАМЯТКА</w:t>
      </w:r>
    </w:p>
    <w:p w:rsidR="00E76670" w:rsidRDefault="00E76670" w:rsidP="00A01A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участника муниципального этапа всероссийской олимпиады школьников </w:t>
      </w:r>
    </w:p>
    <w:p w:rsidR="00E76670" w:rsidRDefault="00E76670" w:rsidP="003753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6670" w:rsidRDefault="00E76670" w:rsidP="00A01A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6695">
        <w:rPr>
          <w:rFonts w:ascii="Times New Roman" w:hAnsi="Times New Roman" w:cs="Times New Roman"/>
          <w:sz w:val="24"/>
          <w:szCs w:val="24"/>
        </w:rPr>
        <w:t>Во время проведения олимпиады участники олимп</w:t>
      </w:r>
      <w:r>
        <w:rPr>
          <w:rFonts w:ascii="Times New Roman" w:hAnsi="Times New Roman" w:cs="Times New Roman"/>
          <w:sz w:val="24"/>
          <w:szCs w:val="24"/>
        </w:rPr>
        <w:t>иады:</w:t>
      </w:r>
    </w:p>
    <w:p w:rsidR="00E76670" w:rsidRDefault="00E76670" w:rsidP="00A01A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должны соблюдать</w:t>
      </w:r>
      <w:r w:rsidRPr="00506695">
        <w:rPr>
          <w:rFonts w:ascii="Times New Roman" w:hAnsi="Times New Roman" w:cs="Times New Roman"/>
          <w:sz w:val="24"/>
          <w:szCs w:val="24"/>
        </w:rPr>
        <w:t xml:space="preserve"> Порядок</w:t>
      </w:r>
      <w:r>
        <w:rPr>
          <w:rFonts w:ascii="Times New Roman" w:hAnsi="Times New Roman" w:cs="Times New Roman"/>
          <w:sz w:val="24"/>
          <w:szCs w:val="24"/>
        </w:rPr>
        <w:t xml:space="preserve"> проведения всероссийской олимпиады школьников и Т</w:t>
      </w:r>
      <w:r w:rsidRPr="00506695">
        <w:rPr>
          <w:rFonts w:ascii="Times New Roman" w:hAnsi="Times New Roman" w:cs="Times New Roman"/>
          <w:sz w:val="24"/>
          <w:szCs w:val="24"/>
        </w:rPr>
        <w:t>ребования, утвер</w:t>
      </w:r>
      <w:r>
        <w:rPr>
          <w:rFonts w:ascii="Times New Roman" w:hAnsi="Times New Roman" w:cs="Times New Roman"/>
          <w:sz w:val="24"/>
          <w:szCs w:val="24"/>
        </w:rPr>
        <w:t>жденные организатором</w:t>
      </w:r>
      <w:r w:rsidRPr="00506695">
        <w:rPr>
          <w:rFonts w:ascii="Times New Roman" w:hAnsi="Times New Roman" w:cs="Times New Roman"/>
          <w:sz w:val="24"/>
          <w:szCs w:val="24"/>
        </w:rPr>
        <w:t xml:space="preserve"> муниципального этапов олимпиады, центральными методическими комиссиями олимпиады, к проведению соответствующего этапа олимпиады по каждому общеобразовательному предмету; </w:t>
      </w:r>
    </w:p>
    <w:p w:rsidR="00E76670" w:rsidRDefault="00E76670" w:rsidP="00A01A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695">
        <w:rPr>
          <w:rFonts w:ascii="Times New Roman" w:hAnsi="Times New Roman" w:cs="Times New Roman"/>
          <w:sz w:val="24"/>
          <w:szCs w:val="24"/>
        </w:rPr>
        <w:t xml:space="preserve">должны следовать указаниям представителей организатора олимпиады; </w:t>
      </w:r>
    </w:p>
    <w:p w:rsidR="00E76670" w:rsidRDefault="00E76670" w:rsidP="00A01A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695">
        <w:rPr>
          <w:rFonts w:ascii="Times New Roman" w:hAnsi="Times New Roman" w:cs="Times New Roman"/>
          <w:sz w:val="24"/>
          <w:szCs w:val="24"/>
        </w:rPr>
        <w:t xml:space="preserve">не вправе общаться друг с другом, свободно перемещаться по аудитории; </w:t>
      </w:r>
    </w:p>
    <w:p w:rsidR="00E76670" w:rsidRDefault="00E76670" w:rsidP="00A138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6695">
        <w:rPr>
          <w:rFonts w:ascii="Times New Roman" w:hAnsi="Times New Roman" w:cs="Times New Roman"/>
          <w:sz w:val="24"/>
          <w:szCs w:val="24"/>
        </w:rPr>
        <w:t xml:space="preserve">вправе иметь справочные материалы, средства связи и электронно-вычислительную технику, </w:t>
      </w:r>
      <w:r>
        <w:rPr>
          <w:rFonts w:ascii="Times New Roman" w:hAnsi="Times New Roman" w:cs="Times New Roman"/>
          <w:sz w:val="24"/>
          <w:szCs w:val="24"/>
        </w:rPr>
        <w:t>ТОЛЬКО РАЗРЕШЁННЫЕ</w:t>
      </w:r>
      <w:r w:rsidRPr="00506695">
        <w:rPr>
          <w:rFonts w:ascii="Times New Roman" w:hAnsi="Times New Roman" w:cs="Times New Roman"/>
          <w:sz w:val="24"/>
          <w:szCs w:val="24"/>
        </w:rPr>
        <w:t xml:space="preserve"> к использованию во время проведения олимпиады, перечень которых определяется в требованиях к организации и проведению соответствующих этапов олимпиады по каждому общеобразовательному предмету.</w:t>
      </w:r>
    </w:p>
    <w:p w:rsidR="00E76670" w:rsidRDefault="00E76670" w:rsidP="00A138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7DF0">
        <w:rPr>
          <w:rFonts w:ascii="Times New Roman" w:hAnsi="Times New Roman" w:cs="Times New Roman"/>
          <w:sz w:val="24"/>
          <w:szCs w:val="24"/>
        </w:rPr>
        <w:t xml:space="preserve">В случае нарушения участником олимпиады Порядка проведения всероссийской олимпиады школьников представитель организатора олимпиады вправе удалить данного участника олимпиады из аудитории, составив акт об удалении участника олимпиады. </w:t>
      </w:r>
      <w:r w:rsidRPr="007746C9">
        <w:rPr>
          <w:rFonts w:ascii="Times New Roman" w:hAnsi="Times New Roman" w:cs="Times New Roman"/>
          <w:sz w:val="24"/>
          <w:szCs w:val="24"/>
        </w:rPr>
        <w:t xml:space="preserve">Участники олимпиады, которые были удалены, лишаются права дальнейшего участия в олимпиаде по данному общеобразовательному предмету в текущем году. </w:t>
      </w:r>
    </w:p>
    <w:p w:rsidR="00E76670" w:rsidRDefault="00E76670" w:rsidP="00A138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46C9">
        <w:rPr>
          <w:rFonts w:ascii="Times New Roman" w:hAnsi="Times New Roman" w:cs="Times New Roman"/>
          <w:sz w:val="24"/>
          <w:szCs w:val="24"/>
        </w:rPr>
        <w:t>В целях обеспечения права на объективное оценивание работы участники олимпиады вправе подать в письменной форме апелляцию о несогласии с выставленными</w:t>
      </w:r>
      <w:r>
        <w:rPr>
          <w:rFonts w:ascii="Times New Roman" w:hAnsi="Times New Roman" w:cs="Times New Roman"/>
          <w:sz w:val="24"/>
          <w:szCs w:val="24"/>
        </w:rPr>
        <w:t xml:space="preserve"> баллами в жюри муниципального</w:t>
      </w:r>
      <w:r w:rsidRPr="007746C9">
        <w:rPr>
          <w:rFonts w:ascii="Times New Roman" w:hAnsi="Times New Roman" w:cs="Times New Roman"/>
          <w:sz w:val="24"/>
          <w:szCs w:val="24"/>
        </w:rPr>
        <w:t xml:space="preserve"> этапа олимпиады. </w:t>
      </w:r>
    </w:p>
    <w:p w:rsidR="00E76670" w:rsidRDefault="00E76670" w:rsidP="00A01A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46C9">
        <w:rPr>
          <w:rFonts w:ascii="Times New Roman" w:hAnsi="Times New Roman" w:cs="Times New Roman"/>
          <w:sz w:val="24"/>
          <w:szCs w:val="24"/>
        </w:rPr>
        <w:t xml:space="preserve">Рассмотрение апелляции проводится с участием самого участника олимпиады. По результатам рассмотрения апелляции о несогласии с выставленными баллами жюри соответствующего этапа олимпиады принимает решение об отклонении апелляции и сохранении выставленных баллов или об удовлетворении апелляции и корректировке баллов.  </w:t>
      </w:r>
    </w:p>
    <w:p w:rsidR="00E76670" w:rsidRDefault="00E76670" w:rsidP="00A01A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76670" w:rsidRPr="007746C9" w:rsidRDefault="00E76670" w:rsidP="00A01A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76670" w:rsidRPr="003D7DF0" w:rsidRDefault="00E76670" w:rsidP="00A01A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76670" w:rsidRPr="00506695" w:rsidRDefault="00E76670" w:rsidP="00A01A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76670" w:rsidRPr="00506695" w:rsidRDefault="00E76670" w:rsidP="00A01A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76670" w:rsidRDefault="00E76670" w:rsidP="00A01A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76670" w:rsidRPr="00506695" w:rsidRDefault="00E76670" w:rsidP="00A01A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76670" w:rsidRDefault="00E76670"/>
    <w:sectPr w:rsidR="00E76670" w:rsidSect="005066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1A9D"/>
    <w:rsid w:val="0021075B"/>
    <w:rsid w:val="003753E7"/>
    <w:rsid w:val="003D7DF0"/>
    <w:rsid w:val="003E7A3D"/>
    <w:rsid w:val="00506695"/>
    <w:rsid w:val="007746C9"/>
    <w:rsid w:val="00A01A9D"/>
    <w:rsid w:val="00A138D6"/>
    <w:rsid w:val="00A44DBC"/>
    <w:rsid w:val="00A77C3A"/>
    <w:rsid w:val="00AE0564"/>
    <w:rsid w:val="00DE26E7"/>
    <w:rsid w:val="00E76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A3D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19</TotalTime>
  <Pages>1</Pages>
  <Words>262</Words>
  <Characters>1498</Characters>
  <Application>Microsoft Office Outlook</Application>
  <DocSecurity>0</DocSecurity>
  <Lines>0</Lines>
  <Paragraphs>0</Paragraphs>
  <ScaleCrop>false</ScaleCrop>
  <Company>uo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Перепилицина Татьяна Мироновна</dc:creator>
  <cp:keywords/>
  <dc:description/>
  <cp:lastModifiedBy>user</cp:lastModifiedBy>
  <cp:revision>5</cp:revision>
  <dcterms:created xsi:type="dcterms:W3CDTF">2017-05-04T10:35:00Z</dcterms:created>
  <dcterms:modified xsi:type="dcterms:W3CDTF">2017-11-23T05:44:00Z</dcterms:modified>
</cp:coreProperties>
</file>
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82"/>
        <w:tblW w:w="0" w:type="auto"/>
        <w:tblLook w:val="00A0"/>
      </w:tblPr>
      <w:tblGrid>
        <w:gridCol w:w="8990"/>
        <w:gridCol w:w="581"/>
      </w:tblGrid>
      <w:tr w:rsidR="002B174A" w:rsidRPr="0089050B" w:rsidTr="00661D3D">
        <w:tc>
          <w:tcPr>
            <w:tcW w:w="4783" w:type="dxa"/>
          </w:tcPr>
          <w:p w:rsidR="002B174A" w:rsidRDefault="002B174A">
            <w:r w:rsidRPr="004D3FEE">
              <w:rPr>
                <w:snapToGrid w:val="0"/>
                <w:color w:val="000000"/>
                <w:w w:val="0"/>
                <w:sz w:val="2"/>
                <w:u w:color="000000"/>
                <w:bdr w:val="none" w:sz="0" w:space="0" w:color="000000"/>
                <w:shd w:val="clear" w:color="000000" w:fill="000000"/>
                <w:lang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.75pt;height:176.25pt">
                  <v:imagedata r:id="rId5" o:title=""/>
                </v:shape>
              </w:pict>
            </w:r>
          </w:p>
        </w:tc>
        <w:tc>
          <w:tcPr>
            <w:tcW w:w="4788" w:type="dxa"/>
          </w:tcPr>
          <w:p w:rsidR="002B174A" w:rsidRDefault="002B174A"/>
        </w:tc>
      </w:tr>
    </w:tbl>
    <w:p w:rsidR="002B174A" w:rsidRPr="00102921" w:rsidRDefault="002B174A" w:rsidP="008E73CD">
      <w:pPr>
        <w:spacing w:after="0" w:line="276" w:lineRule="auto"/>
        <w:jc w:val="center"/>
        <w:rPr>
          <w:rFonts w:ascii="Times New Roman" w:hAnsi="Times New Roman"/>
          <w:b/>
          <w:sz w:val="28"/>
          <w:szCs w:val="26"/>
        </w:rPr>
      </w:pPr>
      <w:r w:rsidRPr="00102921">
        <w:rPr>
          <w:rFonts w:ascii="Times New Roman" w:hAnsi="Times New Roman"/>
          <w:b/>
          <w:sz w:val="28"/>
          <w:szCs w:val="26"/>
        </w:rPr>
        <w:t>ПОЛОЖЕНИЕ</w:t>
      </w:r>
    </w:p>
    <w:p w:rsidR="002B174A" w:rsidRPr="00BB1092" w:rsidRDefault="002B174A" w:rsidP="00BB1092">
      <w:pPr>
        <w:spacing w:after="0" w:line="276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О конкурсе видеосюжетов «Один день из жизни юнармейцев»</w:t>
      </w:r>
    </w:p>
    <w:p w:rsidR="002B174A" w:rsidRDefault="002B174A" w:rsidP="00BB1092">
      <w:pPr>
        <w:spacing w:after="0" w:line="276" w:lineRule="auto"/>
        <w:jc w:val="center"/>
        <w:rPr>
          <w:rFonts w:ascii="Times New Roman" w:hAnsi="Times New Roman"/>
          <w:b/>
          <w:sz w:val="28"/>
          <w:szCs w:val="26"/>
        </w:rPr>
      </w:pPr>
    </w:p>
    <w:p w:rsidR="002B174A" w:rsidRDefault="002B174A" w:rsidP="00716E0D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Общие положения</w:t>
      </w:r>
    </w:p>
    <w:p w:rsidR="002B174A" w:rsidRPr="008114E3" w:rsidRDefault="002B174A" w:rsidP="008114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218FD">
        <w:rPr>
          <w:rFonts w:ascii="Times New Roman" w:hAnsi="Times New Roman"/>
          <w:sz w:val="28"/>
          <w:szCs w:val="28"/>
        </w:rPr>
        <w:t xml:space="preserve">Конкурс видеосюжетов «Один день из жизни юнармейцев» (далее – Конкурс) проводится </w:t>
      </w:r>
      <w:r>
        <w:rPr>
          <w:rFonts w:ascii="Times New Roman" w:hAnsi="Times New Roman"/>
          <w:sz w:val="28"/>
          <w:szCs w:val="28"/>
        </w:rPr>
        <w:t xml:space="preserve">в рамках </w:t>
      </w:r>
      <w:r w:rsidRPr="009218FD">
        <w:rPr>
          <w:rFonts w:ascii="Times New Roman" w:hAnsi="Times New Roman"/>
          <w:sz w:val="28"/>
          <w:szCs w:val="28"/>
        </w:rPr>
        <w:t>проекта "Духовные скрепы Юнармии"</w:t>
      </w:r>
      <w:r>
        <w:rPr>
          <w:rFonts w:ascii="Times New Roman" w:hAnsi="Times New Roman"/>
          <w:sz w:val="28"/>
          <w:szCs w:val="28"/>
        </w:rPr>
        <w:t>, поддержанного Фондом президентских грантов -</w:t>
      </w:r>
      <w:r w:rsidRPr="009218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АООДМСБИО </w:t>
      </w:r>
      <w:r w:rsidRPr="009218FD">
        <w:rPr>
          <w:rFonts w:ascii="Times New Roman" w:hAnsi="Times New Roman"/>
          <w:sz w:val="28"/>
          <w:szCs w:val="28"/>
        </w:rPr>
        <w:t>«Открытое сердце»</w:t>
      </w:r>
      <w:r>
        <w:rPr>
          <w:rFonts w:ascii="Times New Roman" w:hAnsi="Times New Roman"/>
          <w:sz w:val="28"/>
          <w:szCs w:val="28"/>
        </w:rPr>
        <w:t xml:space="preserve"> совм</w:t>
      </w:r>
      <w:r w:rsidRPr="009218F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</w:t>
      </w:r>
      <w:r w:rsidRPr="009218FD">
        <w:rPr>
          <w:rFonts w:ascii="Times New Roman" w:hAnsi="Times New Roman"/>
          <w:sz w:val="28"/>
          <w:szCs w:val="28"/>
        </w:rPr>
        <w:t xml:space="preserve">тно с главным партнёром проекта 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8FD">
        <w:rPr>
          <w:rFonts w:ascii="Times New Roman" w:hAnsi="Times New Roman"/>
          <w:sz w:val="28"/>
          <w:szCs w:val="28"/>
        </w:rPr>
        <w:t>МАОУ «Лицей №6 г. Благовещенска»</w:t>
      </w:r>
      <w:r>
        <w:rPr>
          <w:rFonts w:ascii="Times New Roman" w:hAnsi="Times New Roman"/>
          <w:sz w:val="28"/>
          <w:szCs w:val="28"/>
        </w:rPr>
        <w:t>. Конкурс проводится в рамках Областных Сборов юнармейских команд и является домашним заданием.</w:t>
      </w:r>
    </w:p>
    <w:p w:rsidR="002B174A" w:rsidRPr="00132F68" w:rsidRDefault="002B174A" w:rsidP="00132F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9218FD">
        <w:rPr>
          <w:rFonts w:ascii="Times New Roman" w:hAnsi="Times New Roman"/>
          <w:b/>
          <w:i/>
          <w:sz w:val="28"/>
          <w:szCs w:val="28"/>
        </w:rPr>
        <w:t>Цель Конкурса</w:t>
      </w:r>
      <w:r w:rsidRPr="009218FD">
        <w:rPr>
          <w:rFonts w:ascii="Times New Roman" w:hAnsi="Times New Roman"/>
          <w:sz w:val="28"/>
          <w:szCs w:val="28"/>
        </w:rPr>
        <w:t xml:space="preserve"> – совершенствование навыков подростков Амурской</w:t>
      </w:r>
      <w:r>
        <w:rPr>
          <w:rFonts w:ascii="Times New Roman" w:hAnsi="Times New Roman"/>
          <w:sz w:val="28"/>
          <w:szCs w:val="26"/>
        </w:rPr>
        <w:t xml:space="preserve"> области</w:t>
      </w:r>
      <w:r w:rsidRPr="00BB1092">
        <w:rPr>
          <w:rFonts w:ascii="Times New Roman" w:hAnsi="Times New Roman"/>
          <w:sz w:val="28"/>
          <w:szCs w:val="26"/>
        </w:rPr>
        <w:t xml:space="preserve"> в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создании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тематических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видеороликов,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пропаганда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позитивно-направленной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творческой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деятельности</w:t>
      </w:r>
      <w:r>
        <w:rPr>
          <w:rFonts w:ascii="Times New Roman" w:hAnsi="Times New Roman"/>
          <w:sz w:val="28"/>
          <w:szCs w:val="26"/>
        </w:rPr>
        <w:t>, п</w:t>
      </w:r>
      <w:r w:rsidRPr="00BB1092">
        <w:rPr>
          <w:rFonts w:ascii="Times New Roman" w:hAnsi="Times New Roman"/>
          <w:sz w:val="28"/>
          <w:szCs w:val="26"/>
        </w:rPr>
        <w:t xml:space="preserve">ривлечение внимания и вовлечение </w:t>
      </w:r>
      <w:r>
        <w:rPr>
          <w:rFonts w:ascii="Times New Roman" w:hAnsi="Times New Roman"/>
          <w:sz w:val="28"/>
          <w:szCs w:val="26"/>
        </w:rPr>
        <w:t>подростков</w:t>
      </w:r>
      <w:r w:rsidRPr="00BB1092">
        <w:rPr>
          <w:rFonts w:ascii="Times New Roman" w:hAnsi="Times New Roman"/>
          <w:sz w:val="28"/>
          <w:szCs w:val="26"/>
        </w:rPr>
        <w:t xml:space="preserve"> в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медиатворчество</w:t>
      </w:r>
      <w:r>
        <w:rPr>
          <w:rFonts w:ascii="Times New Roman" w:hAnsi="Times New Roman"/>
          <w:sz w:val="28"/>
          <w:szCs w:val="26"/>
        </w:rPr>
        <w:t xml:space="preserve">, </w:t>
      </w:r>
      <w:r w:rsidRPr="006459E1">
        <w:rPr>
          <w:rFonts w:ascii="Times New Roman" w:hAnsi="Times New Roman"/>
          <w:sz w:val="28"/>
          <w:szCs w:val="28"/>
        </w:rPr>
        <w:t xml:space="preserve">популяризация </w:t>
      </w:r>
      <w:r w:rsidRPr="006459E1">
        <w:rPr>
          <w:rFonts w:ascii="Times New Roman" w:hAnsi="Times New Roman"/>
          <w:color w:val="333333"/>
          <w:sz w:val="28"/>
          <w:szCs w:val="28"/>
        </w:rPr>
        <w:t>ВВПОД "Юнармия"</w:t>
      </w:r>
      <w:r>
        <w:rPr>
          <w:rFonts w:ascii="Times New Roman" w:hAnsi="Times New Roman"/>
          <w:color w:val="333333"/>
          <w:sz w:val="28"/>
          <w:szCs w:val="28"/>
        </w:rPr>
        <w:t xml:space="preserve"> </w:t>
      </w:r>
      <w:r w:rsidRPr="006459E1">
        <w:rPr>
          <w:rFonts w:ascii="Times New Roman" w:hAnsi="Times New Roman"/>
          <w:sz w:val="28"/>
          <w:szCs w:val="28"/>
        </w:rPr>
        <w:t>в рамках проекта "Духовные скрепы Юнармии" и после его завершения.</w:t>
      </w:r>
    </w:p>
    <w:p w:rsidR="002B174A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b/>
          <w:i/>
          <w:sz w:val="28"/>
          <w:szCs w:val="26"/>
        </w:rPr>
        <w:t>Основные задачи Конкурса</w:t>
      </w:r>
      <w:r w:rsidRPr="0003646F">
        <w:rPr>
          <w:rFonts w:ascii="Times New Roman" w:hAnsi="Times New Roman"/>
          <w:b/>
          <w:i/>
          <w:sz w:val="28"/>
          <w:szCs w:val="26"/>
        </w:rPr>
        <w:t>:</w:t>
      </w:r>
    </w:p>
    <w:p w:rsidR="002B174A" w:rsidRPr="00BB1092" w:rsidRDefault="002B174A" w:rsidP="00716E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выявление, поощрение и распространение информации о талантливых подростках, входящих в юнармейское движение;</w:t>
      </w:r>
    </w:p>
    <w:p w:rsidR="002B174A" w:rsidRPr="00BB1092" w:rsidRDefault="002B174A" w:rsidP="00716E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распространение информации о наиболее интересных и курьезных событиях, свидетелями или участниками которых стали авторы видеороликов;</w:t>
      </w:r>
    </w:p>
    <w:p w:rsidR="002B174A" w:rsidRPr="00BB1092" w:rsidRDefault="002B174A" w:rsidP="00716E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расширение кругозора, развитие наблюдательности, эстетического вкуса, творческого подхода к решению поставленных задач;</w:t>
      </w:r>
    </w:p>
    <w:p w:rsidR="002B174A" w:rsidRPr="00BB1092" w:rsidRDefault="002B174A" w:rsidP="00716E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выявление наиболее одаренных и талантливых подростков, использование их творческого и интеллектуального потенциала для решения актуальных задач;</w:t>
      </w:r>
    </w:p>
    <w:p w:rsidR="002B174A" w:rsidRDefault="002B174A" w:rsidP="00716E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пропаганда творчества среди юнармейцев, в том числе в средствах массовой информации.</w:t>
      </w:r>
    </w:p>
    <w:p w:rsidR="002B174A" w:rsidRPr="00BB1092" w:rsidRDefault="002B174A" w:rsidP="00716E0D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</w:p>
    <w:p w:rsidR="002B174A" w:rsidRPr="00856929" w:rsidRDefault="002B174A" w:rsidP="00716E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6"/>
        </w:rPr>
      </w:pPr>
      <w:r w:rsidRPr="00856929">
        <w:rPr>
          <w:rFonts w:ascii="Times New Roman" w:hAnsi="Times New Roman"/>
          <w:b/>
          <w:sz w:val="28"/>
          <w:szCs w:val="26"/>
        </w:rPr>
        <w:t>Организаторы</w:t>
      </w:r>
      <w:r>
        <w:rPr>
          <w:rFonts w:ascii="Times New Roman" w:hAnsi="Times New Roman"/>
          <w:b/>
          <w:sz w:val="28"/>
          <w:szCs w:val="26"/>
        </w:rPr>
        <w:t xml:space="preserve"> и участники  Конкурса</w:t>
      </w:r>
    </w:p>
    <w:p w:rsidR="002B174A" w:rsidRPr="00BB1092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Организатором Конкурса является</w:t>
      </w:r>
      <w:r>
        <w:rPr>
          <w:rFonts w:ascii="Times New Roman" w:hAnsi="Times New Roman"/>
          <w:sz w:val="28"/>
          <w:szCs w:val="26"/>
        </w:rPr>
        <w:t xml:space="preserve"> АООДМСБИО </w:t>
      </w:r>
      <w:r w:rsidRPr="009218FD">
        <w:rPr>
          <w:rFonts w:ascii="Times New Roman" w:hAnsi="Times New Roman"/>
          <w:sz w:val="28"/>
          <w:szCs w:val="28"/>
        </w:rPr>
        <w:t>«Открытое сердце»</w:t>
      </w:r>
      <w:r>
        <w:rPr>
          <w:rFonts w:ascii="Times New Roman" w:hAnsi="Times New Roman"/>
          <w:sz w:val="28"/>
          <w:szCs w:val="28"/>
        </w:rPr>
        <w:t xml:space="preserve"> совм</w:t>
      </w:r>
      <w:r w:rsidRPr="009218F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</w:t>
      </w:r>
      <w:r w:rsidRPr="009218FD">
        <w:rPr>
          <w:rFonts w:ascii="Times New Roman" w:hAnsi="Times New Roman"/>
          <w:sz w:val="28"/>
          <w:szCs w:val="28"/>
        </w:rPr>
        <w:t xml:space="preserve">тно с главным партнёром проекта 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8FD">
        <w:rPr>
          <w:rFonts w:ascii="Times New Roman" w:hAnsi="Times New Roman"/>
          <w:sz w:val="28"/>
          <w:szCs w:val="28"/>
        </w:rPr>
        <w:t>МАОУ «Лицей №6 г. Благовещенска»</w:t>
      </w:r>
      <w:r>
        <w:rPr>
          <w:rFonts w:ascii="Times New Roman" w:hAnsi="Times New Roman"/>
          <w:sz w:val="28"/>
          <w:szCs w:val="26"/>
        </w:rPr>
        <w:t xml:space="preserve"> (далее – Организатор)</w:t>
      </w:r>
      <w:r w:rsidRPr="00BB1092">
        <w:rPr>
          <w:rFonts w:ascii="Times New Roman" w:hAnsi="Times New Roman"/>
          <w:sz w:val="28"/>
          <w:szCs w:val="26"/>
        </w:rPr>
        <w:t>.</w:t>
      </w:r>
    </w:p>
    <w:p w:rsidR="002B174A" w:rsidRPr="00BB1092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 xml:space="preserve">К участию в Конкурсе приглашаются </w:t>
      </w:r>
      <w:r>
        <w:rPr>
          <w:rFonts w:ascii="Times New Roman" w:hAnsi="Times New Roman"/>
          <w:sz w:val="28"/>
          <w:szCs w:val="26"/>
        </w:rPr>
        <w:t>обучающиеся юнармейских классов, воспитанники юнармейских объединений Амурской области, участвующие в Областных Сборах юнармейских отрядов. Авторами видеосюжетов</w:t>
      </w:r>
      <w:r w:rsidRPr="00BB1092">
        <w:rPr>
          <w:rFonts w:ascii="Times New Roman" w:hAnsi="Times New Roman"/>
          <w:sz w:val="28"/>
          <w:szCs w:val="26"/>
        </w:rPr>
        <w:t xml:space="preserve"> могут быть как отдельные авторы, так и авторские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>коллективы.</w:t>
      </w:r>
    </w:p>
    <w:p w:rsidR="002B174A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 xml:space="preserve">Количество работ от </w:t>
      </w:r>
      <w:r>
        <w:rPr>
          <w:rFonts w:ascii="Times New Roman" w:hAnsi="Times New Roman"/>
          <w:sz w:val="28"/>
          <w:szCs w:val="26"/>
        </w:rPr>
        <w:t>одной команды - не более 3-х</w:t>
      </w:r>
      <w:r w:rsidRPr="00BB1092">
        <w:rPr>
          <w:rFonts w:ascii="Times New Roman" w:hAnsi="Times New Roman"/>
          <w:sz w:val="28"/>
          <w:szCs w:val="26"/>
        </w:rPr>
        <w:t>.</w:t>
      </w:r>
    </w:p>
    <w:p w:rsidR="002B174A" w:rsidRPr="00BB1092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Участие в Конкурсе бесплатное.</w:t>
      </w:r>
    </w:p>
    <w:p w:rsidR="002B174A" w:rsidRPr="00BB1092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Представленные на конкурс работы оцениваются специальной Конкурсной</w:t>
      </w:r>
      <w:r>
        <w:rPr>
          <w:rFonts w:ascii="Times New Roman" w:hAnsi="Times New Roman"/>
          <w:sz w:val="28"/>
          <w:szCs w:val="26"/>
        </w:rPr>
        <w:t xml:space="preserve"> </w:t>
      </w:r>
      <w:r w:rsidRPr="00BB1092">
        <w:rPr>
          <w:rFonts w:ascii="Times New Roman" w:hAnsi="Times New Roman"/>
          <w:sz w:val="28"/>
          <w:szCs w:val="26"/>
        </w:rPr>
        <w:t xml:space="preserve">комиссией. Состав Конкурсной комиссии определяется </w:t>
      </w:r>
      <w:r>
        <w:rPr>
          <w:rFonts w:ascii="Times New Roman" w:hAnsi="Times New Roman"/>
          <w:sz w:val="28"/>
          <w:szCs w:val="26"/>
        </w:rPr>
        <w:t>Организатором и до момента объявления результатов является конфиденциальным</w:t>
      </w:r>
      <w:r w:rsidRPr="00BB1092">
        <w:rPr>
          <w:rFonts w:ascii="Times New Roman" w:hAnsi="Times New Roman"/>
          <w:sz w:val="28"/>
          <w:szCs w:val="26"/>
        </w:rPr>
        <w:t>.</w:t>
      </w:r>
    </w:p>
    <w:p w:rsidR="002B174A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BB1092">
        <w:rPr>
          <w:rFonts w:ascii="Times New Roman" w:hAnsi="Times New Roman"/>
          <w:sz w:val="28"/>
          <w:szCs w:val="26"/>
        </w:rPr>
        <w:t>Все спорные вопросы решаются Конкурсной комиссией.</w:t>
      </w:r>
    </w:p>
    <w:p w:rsidR="002B174A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</w:p>
    <w:p w:rsidR="002B174A" w:rsidRPr="00856929" w:rsidRDefault="002B174A" w:rsidP="00716E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Требования к конкурсным работам</w:t>
      </w:r>
    </w:p>
    <w:p w:rsidR="002B174A" w:rsidRPr="00A7523B" w:rsidRDefault="002B174A" w:rsidP="00716E0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На конкурс предоставляются видеоролики, снятые (созданные) любыми доступными</w:t>
      </w:r>
      <w:r>
        <w:rPr>
          <w:rFonts w:ascii="Times New Roman" w:hAnsi="Times New Roman"/>
          <w:sz w:val="28"/>
          <w:szCs w:val="26"/>
        </w:rPr>
        <w:t xml:space="preserve"> </w:t>
      </w:r>
      <w:r w:rsidRPr="00A7523B">
        <w:rPr>
          <w:rFonts w:ascii="Times New Roman" w:hAnsi="Times New Roman"/>
          <w:sz w:val="28"/>
          <w:szCs w:val="26"/>
        </w:rPr>
        <w:t>средствами, соответствующие тематике и номинациям конкурса.</w:t>
      </w:r>
    </w:p>
    <w:p w:rsidR="002B174A" w:rsidRPr="00A7523B" w:rsidRDefault="002B174A" w:rsidP="00716E0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Работа должна быть полностью выполнена самостоятельно. Использование уже</w:t>
      </w:r>
      <w:r>
        <w:rPr>
          <w:rFonts w:ascii="Times New Roman" w:hAnsi="Times New Roman"/>
          <w:sz w:val="28"/>
          <w:szCs w:val="26"/>
        </w:rPr>
        <w:t xml:space="preserve"> </w:t>
      </w:r>
      <w:r w:rsidRPr="00A7523B">
        <w:rPr>
          <w:rFonts w:ascii="Times New Roman" w:hAnsi="Times New Roman"/>
          <w:sz w:val="28"/>
          <w:szCs w:val="26"/>
        </w:rPr>
        <w:t>имеющегося в интернете материала запрещается. К участию в Конкурсе принимаются</w:t>
      </w:r>
      <w:r>
        <w:rPr>
          <w:rFonts w:ascii="Times New Roman" w:hAnsi="Times New Roman"/>
          <w:sz w:val="28"/>
          <w:szCs w:val="26"/>
        </w:rPr>
        <w:t xml:space="preserve"> </w:t>
      </w:r>
      <w:r w:rsidRPr="00A7523B">
        <w:rPr>
          <w:rFonts w:ascii="Times New Roman" w:hAnsi="Times New Roman"/>
          <w:sz w:val="28"/>
          <w:szCs w:val="26"/>
        </w:rPr>
        <w:t>только завершенные оригинальные произведения, отвечающие целям и задачам</w:t>
      </w:r>
      <w:r>
        <w:rPr>
          <w:rFonts w:ascii="Times New Roman" w:hAnsi="Times New Roman"/>
          <w:sz w:val="28"/>
          <w:szCs w:val="26"/>
        </w:rPr>
        <w:t xml:space="preserve"> </w:t>
      </w:r>
      <w:r w:rsidRPr="00A7523B">
        <w:rPr>
          <w:rFonts w:ascii="Times New Roman" w:hAnsi="Times New Roman"/>
          <w:sz w:val="28"/>
          <w:szCs w:val="26"/>
        </w:rPr>
        <w:t>проведения Конкурса.</w:t>
      </w:r>
    </w:p>
    <w:p w:rsidR="002B174A" w:rsidRPr="00A7523B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6"/>
        </w:rPr>
      </w:pPr>
      <w:r w:rsidRPr="00A7523B">
        <w:rPr>
          <w:rFonts w:ascii="Times New Roman" w:hAnsi="Times New Roman"/>
          <w:b/>
          <w:sz w:val="28"/>
          <w:szCs w:val="26"/>
        </w:rPr>
        <w:t>Требования к видеоролику: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 xml:space="preserve">Формат – wmv, mp4, </w:t>
      </w:r>
      <w:r w:rsidRPr="00A7523B">
        <w:rPr>
          <w:rFonts w:ascii="Times New Roman" w:hAnsi="Times New Roman"/>
          <w:sz w:val="28"/>
          <w:szCs w:val="26"/>
          <w:lang w:val="en-US"/>
        </w:rPr>
        <w:t>avi</w:t>
      </w:r>
      <w:r w:rsidRPr="00A7523B">
        <w:rPr>
          <w:rFonts w:ascii="Times New Roman" w:hAnsi="Times New Roman"/>
          <w:sz w:val="28"/>
          <w:szCs w:val="26"/>
        </w:rPr>
        <w:t>.</w:t>
      </w:r>
    </w:p>
    <w:p w:rsidR="002B174A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Минимальное разрешение видеоролика – 720x480 (12:8 см).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Максимальная продолжительность видеоролика – не более 3-х минут.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Участие в видеоролике непосредственно участника – необязательно.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Использование при монтаже и съёмке видеоролика специальных программ и инструментов – на усмотрение участника.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Количество видеороликов — не ограниченно.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Участники сами определяют жанр видеоролика (интервью, репортаж, видеоклип и т. д. и т.п.).</w:t>
      </w:r>
    </w:p>
    <w:p w:rsidR="002B174A" w:rsidRPr="00A7523B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В ролике могут использоваться фотографии.</w:t>
      </w:r>
    </w:p>
    <w:p w:rsidR="002B174A" w:rsidRDefault="002B174A" w:rsidP="00716E0D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A7523B">
        <w:rPr>
          <w:rFonts w:ascii="Times New Roman" w:hAnsi="Times New Roman"/>
          <w:sz w:val="28"/>
          <w:szCs w:val="26"/>
        </w:rPr>
        <w:t>На конкурс не принимаются ролики рекламного характера, не укладывающиеся в тематику конкурса</w:t>
      </w:r>
      <w:r>
        <w:rPr>
          <w:rFonts w:ascii="Times New Roman" w:hAnsi="Times New Roman"/>
          <w:sz w:val="28"/>
          <w:szCs w:val="26"/>
        </w:rPr>
        <w:t>,</w:t>
      </w:r>
      <w:r w:rsidRPr="00A7523B">
        <w:rPr>
          <w:rFonts w:ascii="Times New Roman" w:hAnsi="Times New Roman"/>
          <w:sz w:val="28"/>
          <w:szCs w:val="26"/>
        </w:rPr>
        <w:t xml:space="preserve"> оскорбляющие достоинство</w:t>
      </w:r>
      <w:r>
        <w:rPr>
          <w:rFonts w:ascii="Times New Roman" w:hAnsi="Times New Roman"/>
          <w:sz w:val="28"/>
          <w:szCs w:val="26"/>
        </w:rPr>
        <w:t>, национальность, вероисповедание и чувства других людей</w:t>
      </w:r>
      <w:r w:rsidRPr="00A7523B">
        <w:rPr>
          <w:rFonts w:ascii="Times New Roman" w:hAnsi="Times New Roman"/>
          <w:sz w:val="28"/>
          <w:szCs w:val="26"/>
        </w:rPr>
        <w:t>.</w:t>
      </w:r>
    </w:p>
    <w:p w:rsidR="002B174A" w:rsidRPr="00A7523B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6"/>
        </w:rPr>
      </w:pPr>
      <w:r w:rsidRPr="00A7523B">
        <w:rPr>
          <w:rFonts w:ascii="Times New Roman" w:hAnsi="Times New Roman"/>
          <w:b/>
          <w:sz w:val="28"/>
          <w:szCs w:val="26"/>
        </w:rPr>
        <w:t>В Конкурсе предусматриваются следующие номинации:</w:t>
      </w:r>
    </w:p>
    <w:p w:rsidR="002B174A" w:rsidRPr="00661D3D" w:rsidRDefault="002B174A" w:rsidP="00716E0D">
      <w:pPr>
        <w:pStyle w:val="ListParagraph"/>
        <w:numPr>
          <w:ilvl w:val="0"/>
          <w:numId w:val="6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661D3D">
        <w:rPr>
          <w:rFonts w:ascii="Times New Roman" w:hAnsi="Times New Roman"/>
          <w:sz w:val="28"/>
          <w:szCs w:val="26"/>
        </w:rPr>
        <w:t>«ВОТ ТАКОЙ СЛУЧАЙ» – смешные и курьезные случаи из жизни юнармейского движения.</w:t>
      </w:r>
    </w:p>
    <w:p w:rsidR="002B174A" w:rsidRPr="00661D3D" w:rsidRDefault="002B174A" w:rsidP="00716E0D">
      <w:pPr>
        <w:pStyle w:val="ListParagraph"/>
        <w:numPr>
          <w:ilvl w:val="0"/>
          <w:numId w:val="6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661D3D">
        <w:rPr>
          <w:rFonts w:ascii="Times New Roman" w:hAnsi="Times New Roman"/>
          <w:sz w:val="28"/>
          <w:szCs w:val="26"/>
        </w:rPr>
        <w:t>«Я – ЮНАРМЕЕЦ» – творческая самореализация, сюжет о своих способностях и талантах.</w:t>
      </w:r>
    </w:p>
    <w:p w:rsidR="002B174A" w:rsidRPr="00A7523B" w:rsidRDefault="002B174A" w:rsidP="00716E0D">
      <w:pPr>
        <w:pStyle w:val="ListParagraph"/>
        <w:numPr>
          <w:ilvl w:val="0"/>
          <w:numId w:val="6"/>
        </w:numPr>
        <w:spacing w:after="0" w:line="240" w:lineRule="auto"/>
        <w:ind w:left="1276"/>
        <w:jc w:val="both"/>
        <w:rPr>
          <w:rFonts w:ascii="Times New Roman" w:hAnsi="Times New Roman"/>
          <w:sz w:val="28"/>
          <w:szCs w:val="26"/>
        </w:rPr>
      </w:pPr>
      <w:r w:rsidRPr="00661D3D">
        <w:rPr>
          <w:rFonts w:ascii="Times New Roman" w:hAnsi="Times New Roman"/>
          <w:sz w:val="28"/>
          <w:szCs w:val="26"/>
        </w:rPr>
        <w:t>«ВМЕСТЕ МЫ СИЛА»</w:t>
      </w:r>
      <w:r>
        <w:rPr>
          <w:rFonts w:ascii="Times New Roman" w:hAnsi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6"/>
        </w:rPr>
        <w:t>– демонстрация единства юнармейского класса, отряда, объединения</w:t>
      </w:r>
      <w:r w:rsidRPr="00A7523B">
        <w:rPr>
          <w:rFonts w:ascii="Times New Roman" w:hAnsi="Times New Roman"/>
          <w:sz w:val="28"/>
          <w:szCs w:val="26"/>
        </w:rPr>
        <w:t>.</w:t>
      </w:r>
    </w:p>
    <w:p w:rsidR="002B174A" w:rsidRPr="0050200B" w:rsidRDefault="002B174A" w:rsidP="00716E0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200B">
        <w:rPr>
          <w:rFonts w:ascii="Times New Roman" w:hAnsi="Times New Roman"/>
          <w:sz w:val="28"/>
          <w:szCs w:val="28"/>
        </w:rPr>
        <w:t xml:space="preserve">Авторы отправляют свои работы на адрес </w:t>
      </w:r>
      <w:hyperlink r:id="rId6" w:history="1">
        <w:r w:rsidRPr="0050200B">
          <w:rPr>
            <w:rStyle w:val="Hyperlink"/>
            <w:rFonts w:ascii="Times New Roman" w:hAnsi="Times New Roman"/>
            <w:sz w:val="28"/>
            <w:szCs w:val="28"/>
            <w:lang w:val="en-US"/>
          </w:rPr>
          <w:t>spoh</w:t>
        </w:r>
        <w:r w:rsidRPr="0050200B">
          <w:rPr>
            <w:rStyle w:val="Hyperlink"/>
            <w:rFonts w:ascii="Times New Roman" w:hAnsi="Times New Roman"/>
            <w:sz w:val="28"/>
            <w:szCs w:val="28"/>
          </w:rPr>
          <w:t>6@</w:t>
        </w:r>
        <w:r w:rsidRPr="0050200B">
          <w:rPr>
            <w:rStyle w:val="Hyperlink"/>
            <w:rFonts w:ascii="Times New Roman" w:hAnsi="Times New Roman"/>
            <w:sz w:val="28"/>
            <w:szCs w:val="28"/>
            <w:lang w:val="en-US"/>
          </w:rPr>
          <w:t>mail</w:t>
        </w:r>
        <w:r w:rsidRPr="0050200B">
          <w:rPr>
            <w:rStyle w:val="Hyperlink"/>
            <w:rFonts w:ascii="Times New Roman" w:hAnsi="Times New Roman"/>
            <w:sz w:val="28"/>
            <w:szCs w:val="28"/>
          </w:rPr>
          <w:t>.ru</w:t>
        </w:r>
      </w:hyperlink>
      <w:r w:rsidRPr="0050200B">
        <w:rPr>
          <w:rFonts w:ascii="Times New Roman" w:hAnsi="Times New Roman"/>
          <w:sz w:val="28"/>
          <w:szCs w:val="28"/>
        </w:rPr>
        <w:t xml:space="preserve"> с темой письма «Конкурс видеосюжетов» до </w:t>
      </w:r>
      <w:r w:rsidRPr="0050200B">
        <w:rPr>
          <w:rFonts w:ascii="Times New Roman" w:hAnsi="Times New Roman"/>
          <w:sz w:val="28"/>
          <w:szCs w:val="28"/>
          <w:highlight w:val="yellow"/>
        </w:rPr>
        <w:t xml:space="preserve"> 10 сентября </w:t>
      </w:r>
      <w:bookmarkStart w:id="0" w:name="_GoBack"/>
      <w:bookmarkEnd w:id="0"/>
      <w:r w:rsidRPr="0050200B">
        <w:rPr>
          <w:rFonts w:ascii="Times New Roman" w:hAnsi="Times New Roman"/>
          <w:sz w:val="28"/>
          <w:szCs w:val="28"/>
          <w:highlight w:val="yellow"/>
        </w:rPr>
        <w:t>2019 года.</w:t>
      </w:r>
    </w:p>
    <w:p w:rsidR="002B174A" w:rsidRPr="0050200B" w:rsidRDefault="002B174A" w:rsidP="00716E0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0200B">
        <w:rPr>
          <w:rFonts w:ascii="Times New Roman" w:hAnsi="Times New Roman"/>
          <w:b/>
          <w:sz w:val="28"/>
          <w:szCs w:val="28"/>
        </w:rPr>
        <w:t>В заявке, присланной на конкурс, должны быть указаны следующие сведения:</w:t>
      </w:r>
      <w:r w:rsidRPr="0050200B">
        <w:rPr>
          <w:rFonts w:ascii="Times New Roman" w:hAnsi="Times New Roman"/>
          <w:sz w:val="28"/>
          <w:szCs w:val="28"/>
        </w:rPr>
        <w:t xml:space="preserve"> Ф.И.О., наименование номинации; название видеосюжета; хронометраж; муниципальное образование, образовательное учреждение; актуальный электронный адрес и телефон </w:t>
      </w:r>
      <w:r>
        <w:rPr>
          <w:rFonts w:ascii="Times New Roman" w:hAnsi="Times New Roman"/>
          <w:sz w:val="28"/>
          <w:szCs w:val="28"/>
        </w:rPr>
        <w:t xml:space="preserve"> для связи </w:t>
      </w:r>
      <w:r w:rsidRPr="00D52D9E">
        <w:rPr>
          <w:rFonts w:ascii="Times New Roman" w:hAnsi="Times New Roman"/>
          <w:sz w:val="28"/>
          <w:szCs w:val="28"/>
          <w:u w:val="single"/>
        </w:rPr>
        <w:t>(Приложение 1</w:t>
      </w:r>
      <w:r w:rsidRPr="0050200B">
        <w:rPr>
          <w:rFonts w:ascii="Times New Roman" w:hAnsi="Times New Roman"/>
          <w:sz w:val="28"/>
          <w:szCs w:val="28"/>
        </w:rPr>
        <w:t>);</w:t>
      </w:r>
    </w:p>
    <w:p w:rsidR="002B174A" w:rsidRPr="0050200B" w:rsidRDefault="002B174A" w:rsidP="00716E0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0200B">
        <w:rPr>
          <w:rFonts w:ascii="Times New Roman" w:hAnsi="Times New Roman"/>
          <w:sz w:val="28"/>
          <w:szCs w:val="28"/>
        </w:rPr>
        <w:t xml:space="preserve"> Обязательно - соглашение на обработку персональных данных </w:t>
      </w:r>
      <w:r w:rsidRPr="00D52D9E">
        <w:rPr>
          <w:rFonts w:ascii="Times New Roman" w:hAnsi="Times New Roman"/>
          <w:sz w:val="28"/>
          <w:szCs w:val="28"/>
          <w:u w:val="single"/>
        </w:rPr>
        <w:t>(Приложение 2)</w:t>
      </w:r>
      <w:r w:rsidRPr="0050200B">
        <w:rPr>
          <w:rFonts w:ascii="Times New Roman" w:hAnsi="Times New Roman"/>
          <w:sz w:val="28"/>
          <w:szCs w:val="28"/>
        </w:rPr>
        <w:t>;</w:t>
      </w:r>
    </w:p>
    <w:p w:rsidR="002B174A" w:rsidRPr="0050200B" w:rsidRDefault="002B174A" w:rsidP="00716E0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0200B">
        <w:rPr>
          <w:rFonts w:ascii="Times New Roman" w:hAnsi="Times New Roman"/>
          <w:sz w:val="28"/>
          <w:szCs w:val="28"/>
        </w:rPr>
        <w:t>Работы без указанных сведений сведений к конкурсу не допускаются.</w:t>
      </w:r>
    </w:p>
    <w:p w:rsidR="002B174A" w:rsidRPr="0050200B" w:rsidRDefault="002B174A" w:rsidP="00716E0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200B">
        <w:rPr>
          <w:rFonts w:ascii="Times New Roman" w:hAnsi="Times New Roman"/>
          <w:sz w:val="28"/>
          <w:szCs w:val="28"/>
        </w:rPr>
        <w:t>Ответственность за соблюдение авторских прав работы, участвующей в конкурсе, несет участник (коллектив участников), приславший данную работу на конкурс.</w:t>
      </w:r>
    </w:p>
    <w:p w:rsidR="002B174A" w:rsidRPr="0050200B" w:rsidRDefault="002B174A" w:rsidP="00716E0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2B174A" w:rsidRPr="00856929" w:rsidRDefault="002B174A" w:rsidP="00716E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Критерии оценок</w:t>
      </w:r>
    </w:p>
    <w:p w:rsidR="002B174A" w:rsidRPr="00546027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 xml:space="preserve">Конкурсная комиссия дает оценку видеороликов, которая осуществляется </w:t>
      </w:r>
      <w:r>
        <w:rPr>
          <w:rFonts w:ascii="Times New Roman" w:hAnsi="Times New Roman"/>
          <w:sz w:val="28"/>
          <w:szCs w:val="26"/>
        </w:rPr>
        <w:t xml:space="preserve">по </w:t>
      </w:r>
      <w:r w:rsidRPr="00546027">
        <w:rPr>
          <w:rFonts w:ascii="Times New Roman" w:hAnsi="Times New Roman"/>
          <w:sz w:val="28"/>
          <w:szCs w:val="26"/>
        </w:rPr>
        <w:t>следующим критериям:</w:t>
      </w:r>
    </w:p>
    <w:p w:rsidR="002B174A" w:rsidRPr="00546027" w:rsidRDefault="002B174A" w:rsidP="00716E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соответствие работы заявленной теме;</w:t>
      </w:r>
    </w:p>
    <w:p w:rsidR="002B174A" w:rsidRPr="00546027" w:rsidRDefault="002B174A" w:rsidP="00716E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креативность видеоролика (новизна идеи, оригинальность, гибкость мышления);</w:t>
      </w:r>
    </w:p>
    <w:p w:rsidR="002B174A" w:rsidRPr="00546027" w:rsidRDefault="002B174A" w:rsidP="00716E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информативность.</w:t>
      </w:r>
    </w:p>
    <w:p w:rsidR="002B174A" w:rsidRPr="00546027" w:rsidRDefault="002B174A" w:rsidP="00716E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качество видеосъемки;</w:t>
      </w:r>
    </w:p>
    <w:p w:rsidR="002B174A" w:rsidRPr="00546027" w:rsidRDefault="002B174A" w:rsidP="00716E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уровень владения специальными средствами;</w:t>
      </w:r>
    </w:p>
    <w:p w:rsidR="002B174A" w:rsidRDefault="002B174A" w:rsidP="00716E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эстетичность работы.</w:t>
      </w:r>
    </w:p>
    <w:p w:rsidR="002B174A" w:rsidRPr="00546027" w:rsidRDefault="002B174A" w:rsidP="00716E0D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Максимальная оценка по каждому из критериев 10 баллов.</w:t>
      </w:r>
    </w:p>
    <w:p w:rsidR="002B174A" w:rsidRDefault="002B174A" w:rsidP="00716E0D">
      <w:p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</w:p>
    <w:p w:rsidR="002B174A" w:rsidRPr="00F83BF9" w:rsidRDefault="002B174A" w:rsidP="00716E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6"/>
        </w:rPr>
      </w:pPr>
      <w:r w:rsidRPr="00F83BF9">
        <w:rPr>
          <w:rFonts w:ascii="Times New Roman" w:hAnsi="Times New Roman"/>
          <w:b/>
          <w:sz w:val="28"/>
          <w:szCs w:val="26"/>
        </w:rPr>
        <w:t>Подведени</w:t>
      </w:r>
      <w:r>
        <w:rPr>
          <w:rFonts w:ascii="Times New Roman" w:hAnsi="Times New Roman"/>
          <w:b/>
          <w:sz w:val="28"/>
          <w:szCs w:val="26"/>
        </w:rPr>
        <w:t>е</w:t>
      </w:r>
      <w:r w:rsidRPr="00F83BF9">
        <w:rPr>
          <w:rFonts w:ascii="Times New Roman" w:hAnsi="Times New Roman"/>
          <w:b/>
          <w:sz w:val="28"/>
          <w:szCs w:val="26"/>
        </w:rPr>
        <w:t xml:space="preserve"> итогов</w:t>
      </w:r>
    </w:p>
    <w:p w:rsidR="002B174A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 xml:space="preserve"> Победителем в каждой номинации является автор лучшего видеоролика.</w:t>
      </w:r>
      <w:r>
        <w:rPr>
          <w:rFonts w:ascii="Times New Roman" w:hAnsi="Times New Roman"/>
          <w:sz w:val="28"/>
          <w:szCs w:val="26"/>
        </w:rPr>
        <w:t xml:space="preserve"> </w:t>
      </w:r>
      <w:r w:rsidRPr="00546027">
        <w:rPr>
          <w:rFonts w:ascii="Times New Roman" w:hAnsi="Times New Roman"/>
          <w:sz w:val="28"/>
          <w:szCs w:val="26"/>
        </w:rPr>
        <w:t xml:space="preserve">Победитель и лауреаты награждаются </w:t>
      </w:r>
      <w:r>
        <w:rPr>
          <w:rFonts w:ascii="Times New Roman" w:hAnsi="Times New Roman"/>
          <w:sz w:val="28"/>
          <w:szCs w:val="26"/>
        </w:rPr>
        <w:t xml:space="preserve">сертификатами участника, дипломами и </w:t>
      </w:r>
      <w:r w:rsidRPr="00546027">
        <w:rPr>
          <w:rFonts w:ascii="Times New Roman" w:hAnsi="Times New Roman"/>
          <w:sz w:val="28"/>
          <w:szCs w:val="26"/>
        </w:rPr>
        <w:t>призами. Организаторы Конкурса</w:t>
      </w:r>
      <w:r>
        <w:rPr>
          <w:rFonts w:ascii="Times New Roman" w:hAnsi="Times New Roman"/>
          <w:sz w:val="28"/>
          <w:szCs w:val="26"/>
        </w:rPr>
        <w:t xml:space="preserve"> </w:t>
      </w:r>
      <w:r w:rsidRPr="00546027">
        <w:rPr>
          <w:rFonts w:ascii="Times New Roman" w:hAnsi="Times New Roman"/>
          <w:sz w:val="28"/>
          <w:szCs w:val="26"/>
        </w:rPr>
        <w:t>оставляют за собой право учреждать специальные номинации, определять в них</w:t>
      </w:r>
      <w:r>
        <w:rPr>
          <w:rFonts w:ascii="Times New Roman" w:hAnsi="Times New Roman"/>
          <w:sz w:val="28"/>
          <w:szCs w:val="26"/>
        </w:rPr>
        <w:t xml:space="preserve"> </w:t>
      </w:r>
      <w:r w:rsidRPr="00546027">
        <w:rPr>
          <w:rFonts w:ascii="Times New Roman" w:hAnsi="Times New Roman"/>
          <w:sz w:val="28"/>
          <w:szCs w:val="26"/>
        </w:rPr>
        <w:t>победителя и награждать специальными призами.</w:t>
      </w:r>
    </w:p>
    <w:p w:rsidR="002B174A" w:rsidRPr="00716E0D" w:rsidRDefault="002B174A" w:rsidP="00716E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174A" w:rsidRPr="00132F68" w:rsidRDefault="002B174A" w:rsidP="00716E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32F68">
        <w:rPr>
          <w:rFonts w:ascii="Times New Roman" w:hAnsi="Times New Roman"/>
          <w:b/>
          <w:sz w:val="28"/>
          <w:szCs w:val="28"/>
        </w:rPr>
        <w:t>Контакты организатора</w:t>
      </w:r>
    </w:p>
    <w:p w:rsidR="002B174A" w:rsidRPr="00B7391D" w:rsidRDefault="002B174A" w:rsidP="00207181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B7391D">
        <w:rPr>
          <w:rFonts w:ascii="Times New Roman" w:hAnsi="Times New Roman"/>
          <w:sz w:val="26"/>
          <w:szCs w:val="26"/>
        </w:rPr>
        <w:t>АООДМСБИО    "Открытое сердце"</w:t>
      </w:r>
    </w:p>
    <w:p w:rsidR="002B174A" w:rsidRPr="00B7391D" w:rsidRDefault="002B174A" w:rsidP="00207181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Амурская область, г.Благовещенск, ул. Ленина, 78.</w:t>
      </w:r>
    </w:p>
    <w:p w:rsidR="002B174A" w:rsidRPr="00207181" w:rsidRDefault="002B174A" w:rsidP="00207181">
      <w:pPr>
        <w:spacing w:after="0" w:line="240" w:lineRule="auto"/>
        <w:jc w:val="both"/>
      </w:pPr>
      <w:r w:rsidRPr="00B7391D">
        <w:rPr>
          <w:rFonts w:ascii="Times New Roman" w:hAnsi="Times New Roman"/>
          <w:sz w:val="26"/>
          <w:szCs w:val="26"/>
        </w:rPr>
        <w:t>Тел</w:t>
      </w:r>
      <w:r w:rsidRPr="00207181">
        <w:rPr>
          <w:rFonts w:ascii="Times New Roman" w:hAnsi="Times New Roman"/>
          <w:sz w:val="26"/>
          <w:szCs w:val="26"/>
        </w:rPr>
        <w:t xml:space="preserve">. 8 9145502746,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207181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207181">
        <w:rPr>
          <w:rFonts w:ascii="Times New Roman" w:hAnsi="Times New Roman"/>
          <w:sz w:val="26"/>
          <w:szCs w:val="26"/>
        </w:rPr>
        <w:t xml:space="preserve">:  </w:t>
      </w:r>
      <w:hyperlink r:id="rId7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ocerdce</w:t>
        </w:r>
        <w:r w:rsidRPr="00207181">
          <w:rPr>
            <w:rStyle w:val="Hyperlink"/>
            <w:rFonts w:ascii="Times New Roman" w:hAnsi="Times New Roman"/>
            <w:sz w:val="26"/>
            <w:szCs w:val="26"/>
          </w:rPr>
          <w:t>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rambler</w:t>
        </w:r>
        <w:r w:rsidRPr="00207181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  <w:r w:rsidRPr="00207181">
        <w:rPr>
          <w:rFonts w:ascii="Times New Roman" w:hAnsi="Times New Roman"/>
          <w:sz w:val="26"/>
          <w:szCs w:val="26"/>
        </w:rPr>
        <w:t xml:space="preserve">; </w:t>
      </w:r>
    </w:p>
    <w:p w:rsidR="002B174A" w:rsidRPr="001C0A61" w:rsidRDefault="002B174A" w:rsidP="002071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- </w:t>
      </w:r>
      <w:r w:rsidRPr="00C575AF">
        <w:rPr>
          <w:rFonts w:ascii="Times New Roman" w:hAnsi="Times New Roman"/>
          <w:sz w:val="28"/>
          <w:szCs w:val="28"/>
        </w:rPr>
        <w:t>МАОУ «Лицей №6 г. Благовещенска»</w:t>
      </w:r>
    </w:p>
    <w:p w:rsidR="002B174A" w:rsidRPr="00B7391D" w:rsidRDefault="002B174A" w:rsidP="002071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Амурская область, г.Благовещенск, ул. </w:t>
      </w:r>
      <w:r>
        <w:rPr>
          <w:rFonts w:ascii="Times New Roman" w:hAnsi="Times New Roman"/>
          <w:sz w:val="26"/>
          <w:szCs w:val="26"/>
        </w:rPr>
        <w:t>Горького, 233</w:t>
      </w:r>
    </w:p>
    <w:p w:rsidR="002B174A" w:rsidRDefault="002B174A" w:rsidP="0020718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Тел</w:t>
      </w:r>
      <w:r w:rsidRPr="00207181">
        <w:rPr>
          <w:rFonts w:ascii="Times New Roman" w:hAnsi="Times New Roman"/>
          <w:sz w:val="26"/>
          <w:szCs w:val="26"/>
        </w:rPr>
        <w:t>.  (4162</w:t>
      </w:r>
      <w:r>
        <w:rPr>
          <w:rFonts w:ascii="Times New Roman" w:hAnsi="Times New Roman"/>
          <w:sz w:val="26"/>
          <w:szCs w:val="26"/>
        </w:rPr>
        <w:t>)</w:t>
      </w:r>
      <w:r w:rsidRPr="00207181">
        <w:rPr>
          <w:rFonts w:ascii="Times New Roman" w:hAnsi="Times New Roman"/>
          <w:sz w:val="26"/>
          <w:szCs w:val="26"/>
        </w:rPr>
        <w:t xml:space="preserve"> 52-25-98</w:t>
      </w:r>
      <w:r>
        <w:rPr>
          <w:rFonts w:ascii="Times New Roman" w:hAnsi="Times New Roman"/>
          <w:sz w:val="26"/>
          <w:szCs w:val="26"/>
        </w:rPr>
        <w:t xml:space="preserve">,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207181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207181">
        <w:rPr>
          <w:rFonts w:ascii="Times New Roman" w:hAnsi="Times New Roman"/>
          <w:sz w:val="26"/>
          <w:szCs w:val="26"/>
        </w:rPr>
        <w:t xml:space="preserve">:  </w:t>
      </w:r>
      <w:hyperlink r:id="rId8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spoh</w:t>
        </w:r>
        <w:r w:rsidRPr="00207181">
          <w:rPr>
            <w:rStyle w:val="Hyperlink"/>
            <w:rFonts w:ascii="Times New Roman" w:hAnsi="Times New Roman"/>
            <w:sz w:val="26"/>
            <w:szCs w:val="26"/>
          </w:rPr>
          <w:t>6@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mail</w:t>
        </w:r>
        <w:r w:rsidRPr="00207181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A31F74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</w:p>
    <w:p w:rsidR="002B174A" w:rsidRDefault="002B174A" w:rsidP="00E218EB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:rsidR="002B174A" w:rsidRPr="00546027" w:rsidRDefault="002B174A" w:rsidP="00546027">
      <w:pPr>
        <w:spacing w:after="0" w:line="276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Приложение</w:t>
      </w:r>
      <w:r>
        <w:rPr>
          <w:rFonts w:ascii="Times New Roman" w:hAnsi="Times New Roman"/>
          <w:sz w:val="28"/>
          <w:szCs w:val="26"/>
        </w:rPr>
        <w:t xml:space="preserve"> 1</w:t>
      </w:r>
    </w:p>
    <w:p w:rsidR="002B174A" w:rsidRPr="00546027" w:rsidRDefault="002B174A" w:rsidP="00546027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</w:p>
    <w:p w:rsidR="002B174A" w:rsidRDefault="002B174A" w:rsidP="00546027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ЗАЯВКА</w:t>
      </w:r>
    </w:p>
    <w:p w:rsidR="002B174A" w:rsidRDefault="002B174A" w:rsidP="0058191C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 w:rsidRPr="00546027">
        <w:rPr>
          <w:rFonts w:ascii="Times New Roman" w:hAnsi="Times New Roman"/>
          <w:b/>
          <w:sz w:val="28"/>
          <w:szCs w:val="26"/>
        </w:rPr>
        <w:t xml:space="preserve"> на конкурс видеосюжетов</w:t>
      </w:r>
      <w:r>
        <w:rPr>
          <w:rFonts w:ascii="Times New Roman" w:hAnsi="Times New Roman"/>
          <w:b/>
          <w:sz w:val="28"/>
          <w:szCs w:val="26"/>
        </w:rPr>
        <w:t xml:space="preserve"> </w:t>
      </w:r>
      <w:r w:rsidRPr="00546027">
        <w:rPr>
          <w:rFonts w:ascii="Times New Roman" w:hAnsi="Times New Roman"/>
          <w:b/>
          <w:sz w:val="28"/>
          <w:szCs w:val="26"/>
        </w:rPr>
        <w:t>«Один день из жизни юнармейца»</w:t>
      </w:r>
    </w:p>
    <w:p w:rsidR="002B174A" w:rsidRDefault="002B174A" w:rsidP="0058191C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в рамках проекта "Духовные скрепы Юнармии"</w:t>
      </w:r>
    </w:p>
    <w:p w:rsidR="002B174A" w:rsidRPr="00546027" w:rsidRDefault="002B174A" w:rsidP="00546027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8"/>
        <w:gridCol w:w="5097"/>
      </w:tblGrid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ФИО участника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Default="002B174A" w:rsidP="006518D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Дата рождения</w:t>
            </w:r>
          </w:p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Образовательная организация (или юнармейское объединение»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Электронный адрес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Телефон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Номинация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Название работы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/ хронометраж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:rsidR="002B174A" w:rsidRDefault="002B174A" w:rsidP="0058191C">
      <w:pPr>
        <w:spacing w:after="0" w:line="276" w:lineRule="auto"/>
        <w:rPr>
          <w:rFonts w:ascii="Times New Roman" w:hAnsi="Times New Roman"/>
          <w:b/>
          <w:sz w:val="28"/>
          <w:szCs w:val="26"/>
        </w:rPr>
      </w:pPr>
    </w:p>
    <w:p w:rsidR="002B174A" w:rsidRDefault="002B174A" w:rsidP="0058191C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КОЛЛЕКТИВНАЯ ЗАЯВКА</w:t>
      </w:r>
    </w:p>
    <w:p w:rsidR="002B174A" w:rsidRDefault="002B174A" w:rsidP="0058191C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 w:rsidRPr="00546027">
        <w:rPr>
          <w:rFonts w:ascii="Times New Roman" w:hAnsi="Times New Roman"/>
          <w:b/>
          <w:sz w:val="28"/>
          <w:szCs w:val="26"/>
        </w:rPr>
        <w:t xml:space="preserve"> на конкурс видеосюжетов</w:t>
      </w:r>
      <w:r>
        <w:rPr>
          <w:rFonts w:ascii="Times New Roman" w:hAnsi="Times New Roman"/>
          <w:b/>
          <w:sz w:val="28"/>
          <w:szCs w:val="26"/>
        </w:rPr>
        <w:t xml:space="preserve"> </w:t>
      </w:r>
      <w:r w:rsidRPr="00546027">
        <w:rPr>
          <w:rFonts w:ascii="Times New Roman" w:hAnsi="Times New Roman"/>
          <w:b/>
          <w:sz w:val="28"/>
          <w:szCs w:val="26"/>
        </w:rPr>
        <w:t>«Один день из жизни юнармейца»</w:t>
      </w:r>
    </w:p>
    <w:p w:rsidR="002B174A" w:rsidRDefault="002B174A" w:rsidP="0058191C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в рамках проекта "Духовные скрепы Юнармии"</w:t>
      </w:r>
    </w:p>
    <w:p w:rsidR="002B174A" w:rsidRDefault="002B174A" w:rsidP="00304084">
      <w:pPr>
        <w:spacing w:after="0" w:line="276" w:lineRule="auto"/>
        <w:rPr>
          <w:rFonts w:ascii="Times New Roman" w:hAnsi="Times New Roman"/>
          <w:sz w:val="2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8"/>
        <w:gridCol w:w="5097"/>
      </w:tblGrid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ФИО участников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1.</w:t>
            </w:r>
          </w:p>
          <w:p w:rsidR="002B174A" w:rsidRPr="00263DDA" w:rsidRDefault="002B174A" w:rsidP="00263DDA">
            <w:pPr>
              <w:spacing w:after="0" w:line="276" w:lineRule="auto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2.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и т.д.</w:t>
            </w: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ФИО контактного лица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Default="002B174A" w:rsidP="009A221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Даты рождения</w:t>
            </w:r>
          </w:p>
          <w:p w:rsidR="002B174A" w:rsidRPr="00263DDA" w:rsidRDefault="002B174A" w:rsidP="009A221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9A221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Образовательная организация (или юнармейское объединение»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Электронный адрес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Телефон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Номинация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2B174A" w:rsidRPr="00263DDA" w:rsidTr="00263DDA">
        <w:trPr>
          <w:trHeight w:val="567"/>
        </w:trPr>
        <w:tc>
          <w:tcPr>
            <w:tcW w:w="4248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Название работы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/ хронометраж</w:t>
            </w:r>
          </w:p>
        </w:tc>
        <w:tc>
          <w:tcPr>
            <w:tcW w:w="5097" w:type="dxa"/>
            <w:vAlign w:val="center"/>
          </w:tcPr>
          <w:p w:rsidR="002B174A" w:rsidRPr="00263DDA" w:rsidRDefault="002B174A" w:rsidP="00263DDA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:rsidR="002B174A" w:rsidRDefault="002B174A" w:rsidP="00C71849">
      <w:pPr>
        <w:rPr>
          <w:rFonts w:ascii="Times New Roman" w:hAnsi="Times New Roman"/>
          <w:sz w:val="28"/>
          <w:szCs w:val="28"/>
        </w:rPr>
      </w:pPr>
    </w:p>
    <w:p w:rsidR="002B174A" w:rsidRDefault="002B174A" w:rsidP="00C71849">
      <w:pPr>
        <w:rPr>
          <w:rFonts w:ascii="Times New Roman" w:hAnsi="Times New Roman"/>
          <w:sz w:val="28"/>
          <w:szCs w:val="28"/>
        </w:rPr>
      </w:pPr>
    </w:p>
    <w:p w:rsidR="002B174A" w:rsidRPr="00E218EB" w:rsidRDefault="002B174A" w:rsidP="003B1B95">
      <w:pPr>
        <w:ind w:left="4956"/>
        <w:jc w:val="right"/>
        <w:rPr>
          <w:rFonts w:ascii="Times New Roman" w:hAnsi="Times New Roman"/>
          <w:sz w:val="28"/>
          <w:szCs w:val="28"/>
        </w:rPr>
      </w:pPr>
      <w:r w:rsidRPr="00E218EB">
        <w:rPr>
          <w:rFonts w:ascii="Times New Roman" w:hAnsi="Times New Roman"/>
          <w:sz w:val="28"/>
          <w:szCs w:val="28"/>
        </w:rPr>
        <w:t>Приложение 2</w:t>
      </w:r>
    </w:p>
    <w:p w:rsidR="002B174A" w:rsidRPr="00E9273E" w:rsidRDefault="002B174A" w:rsidP="003B1B95">
      <w:pPr>
        <w:spacing w:after="0" w:line="240" w:lineRule="auto"/>
        <w:ind w:left="8496"/>
        <w:jc w:val="both"/>
        <w:rPr>
          <w:rFonts w:ascii="Times New Roman" w:hAnsi="Times New Roman"/>
          <w:sz w:val="28"/>
          <w:szCs w:val="28"/>
        </w:rPr>
      </w:pPr>
    </w:p>
    <w:p w:rsidR="002B174A" w:rsidRPr="00E9273E" w:rsidRDefault="002B174A" w:rsidP="003B1B95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9273E">
        <w:rPr>
          <w:rFonts w:ascii="Times New Roman" w:hAnsi="Times New Roman" w:cs="Times New Roman"/>
          <w:b/>
          <w:sz w:val="27"/>
          <w:szCs w:val="27"/>
        </w:rPr>
        <w:t xml:space="preserve">СОГЛАСИЕ </w:t>
      </w:r>
    </w:p>
    <w:p w:rsidR="002B174A" w:rsidRPr="00E9273E" w:rsidRDefault="002B174A" w:rsidP="003B1B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273E">
        <w:rPr>
          <w:rFonts w:ascii="Times New Roman" w:hAnsi="Times New Roman"/>
          <w:b/>
          <w:sz w:val="27"/>
          <w:szCs w:val="27"/>
        </w:rPr>
        <w:t>на обработку персональных данных</w:t>
      </w:r>
    </w:p>
    <w:p w:rsidR="002B174A" w:rsidRPr="00E9273E" w:rsidRDefault="002B174A" w:rsidP="003B1B95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2B174A" w:rsidRPr="00546027" w:rsidRDefault="002B174A" w:rsidP="00F02409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 w:rsidRPr="00E9273E">
        <w:rPr>
          <w:rFonts w:ascii="Times New Roman" w:hAnsi="Times New Roman"/>
          <w:sz w:val="28"/>
          <w:szCs w:val="28"/>
        </w:rPr>
        <w:t xml:space="preserve">В целях организации и проведения </w:t>
      </w:r>
      <w:r w:rsidRPr="00546027">
        <w:rPr>
          <w:rFonts w:ascii="Times New Roman" w:hAnsi="Times New Roman"/>
          <w:b/>
          <w:sz w:val="28"/>
          <w:szCs w:val="26"/>
        </w:rPr>
        <w:t>конкурс</w:t>
      </w:r>
      <w:r>
        <w:rPr>
          <w:rFonts w:ascii="Times New Roman" w:hAnsi="Times New Roman"/>
          <w:b/>
          <w:sz w:val="28"/>
          <w:szCs w:val="26"/>
        </w:rPr>
        <w:t>а</w:t>
      </w:r>
      <w:r w:rsidRPr="00546027">
        <w:rPr>
          <w:rFonts w:ascii="Times New Roman" w:hAnsi="Times New Roman"/>
          <w:b/>
          <w:sz w:val="28"/>
          <w:szCs w:val="26"/>
        </w:rPr>
        <w:t xml:space="preserve"> видеосюжетов</w:t>
      </w:r>
    </w:p>
    <w:p w:rsidR="002B174A" w:rsidRDefault="002B174A" w:rsidP="00F02409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46027">
        <w:rPr>
          <w:rFonts w:ascii="Times New Roman" w:hAnsi="Times New Roman"/>
          <w:b/>
          <w:sz w:val="28"/>
          <w:szCs w:val="26"/>
        </w:rPr>
        <w:t xml:space="preserve"> «Один день из жизни юнармейца»</w:t>
      </w:r>
      <w:r w:rsidRPr="00E9273E">
        <w:rPr>
          <w:rFonts w:ascii="Times New Roman" w:hAnsi="Times New Roman"/>
          <w:sz w:val="28"/>
          <w:szCs w:val="28"/>
        </w:rPr>
        <w:t xml:space="preserve">, подведения его итогов </w:t>
      </w:r>
    </w:p>
    <w:p w:rsidR="002B174A" w:rsidRPr="00F02409" w:rsidRDefault="002B174A" w:rsidP="00620C3B">
      <w:pPr>
        <w:spacing w:after="0" w:line="276" w:lineRule="auto"/>
        <w:rPr>
          <w:rFonts w:ascii="Times New Roman" w:hAnsi="Times New Roman"/>
          <w:b/>
          <w:sz w:val="28"/>
          <w:szCs w:val="26"/>
        </w:rPr>
      </w:pPr>
      <w:r w:rsidRPr="00E9273E">
        <w:rPr>
          <w:rFonts w:ascii="Times New Roman" w:hAnsi="Times New Roman"/>
          <w:sz w:val="28"/>
          <w:szCs w:val="28"/>
        </w:rPr>
        <w:t xml:space="preserve">и награждения участников, а также для ведения документации учреждения </w:t>
      </w:r>
    </w:p>
    <w:p w:rsidR="002B174A" w:rsidRDefault="002B174A" w:rsidP="00304084">
      <w:pPr>
        <w:keepLines/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(Мы) </w:t>
      </w:r>
      <w:r w:rsidRPr="00E9273E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</w:rPr>
        <w:t>______________________________</w:t>
      </w:r>
      <w:r w:rsidRPr="00E9273E">
        <w:rPr>
          <w:rFonts w:ascii="Times New Roman" w:hAnsi="Times New Roman"/>
          <w:sz w:val="28"/>
          <w:szCs w:val="28"/>
        </w:rPr>
        <w:t>_____________________</w:t>
      </w:r>
    </w:p>
    <w:p w:rsidR="002B174A" w:rsidRDefault="002B174A" w:rsidP="00304084">
      <w:pPr>
        <w:keepLines/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Pr="00E9273E">
        <w:rPr>
          <w:rFonts w:ascii="Times New Roman" w:hAnsi="Times New Roman"/>
          <w:sz w:val="28"/>
          <w:szCs w:val="28"/>
        </w:rPr>
        <w:t>_________________________________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2B174A" w:rsidRPr="00E9273E" w:rsidRDefault="002B174A" w:rsidP="00304084">
      <w:pPr>
        <w:keepLines/>
        <w:suppressAutoHyphens/>
        <w:spacing w:after="0" w:line="240" w:lineRule="auto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2B174A" w:rsidRPr="00E9273E" w:rsidRDefault="002B174A" w:rsidP="003B1B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273E">
        <w:rPr>
          <w:rFonts w:ascii="Times New Roman" w:hAnsi="Times New Roman"/>
          <w:sz w:val="28"/>
          <w:szCs w:val="28"/>
        </w:rPr>
        <w:t>(Ф.И.О. гражданина)</w:t>
      </w:r>
    </w:p>
    <w:p w:rsidR="002B174A" w:rsidRDefault="002B174A" w:rsidP="000C6426">
      <w:pPr>
        <w:rPr>
          <w:rFonts w:ascii="Times New Roman" w:hAnsi="Times New Roman"/>
          <w:sz w:val="28"/>
          <w:szCs w:val="28"/>
        </w:rPr>
      </w:pPr>
    </w:p>
    <w:p w:rsidR="002B174A" w:rsidRDefault="002B174A" w:rsidP="000C64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предоставляю АООДМСБИО "Открытое сердце"</w:t>
      </w:r>
      <w:r w:rsidRPr="00E9273E">
        <w:rPr>
          <w:rFonts w:ascii="Times New Roman" w:hAnsi="Times New Roman"/>
          <w:sz w:val="28"/>
          <w:szCs w:val="28"/>
        </w:rPr>
        <w:t xml:space="preserve"> бессрочное право на обработку моих персональных данных, содержащихся в заявке, включая их сбор, систематизацию, накопление, хранение на бумажном и электронном носителях, уточнение (обновление, изменение), использование, передачу по запросу правоохранительных органов и иных органов государственной власти и органов местного самоуправления.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B174A" w:rsidRPr="000C6426" w:rsidRDefault="002B174A" w:rsidP="000C64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Примечание: на конкурс присылаются </w:t>
      </w:r>
      <w:r w:rsidRPr="000C64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вместе с заявкой </w:t>
      </w:r>
      <w:r w:rsidRPr="00D27990">
        <w:rPr>
          <w:rFonts w:ascii="Times New Roman" w:hAnsi="Times New Roman"/>
          <w:sz w:val="24"/>
          <w:szCs w:val="24"/>
          <w:u w:val="single"/>
        </w:rPr>
        <w:t>в отсканированном виде</w:t>
      </w:r>
      <w:r>
        <w:rPr>
          <w:rFonts w:ascii="Times New Roman" w:hAnsi="Times New Roman"/>
          <w:sz w:val="24"/>
          <w:szCs w:val="24"/>
        </w:rPr>
        <w:t xml:space="preserve">  в формате</w:t>
      </w:r>
      <w:r w:rsidRPr="00FD13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pdf</w:t>
      </w:r>
      <w:r w:rsidRPr="00FD13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FD13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jpeg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27990">
        <w:rPr>
          <w:rFonts w:ascii="Times New Roman" w:hAnsi="Times New Roman"/>
          <w:sz w:val="24"/>
          <w:szCs w:val="24"/>
          <w:u w:val="single"/>
        </w:rPr>
        <w:t>оригиналы сдаются</w:t>
      </w:r>
      <w:r>
        <w:rPr>
          <w:rFonts w:ascii="Times New Roman" w:hAnsi="Times New Roman"/>
          <w:sz w:val="24"/>
          <w:szCs w:val="24"/>
        </w:rPr>
        <w:t xml:space="preserve"> при регистрации участников.</w:t>
      </w:r>
    </w:p>
    <w:p w:rsidR="002B174A" w:rsidRPr="00E9273E" w:rsidRDefault="002B174A" w:rsidP="003B1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B174A" w:rsidRDefault="002B174A" w:rsidP="003B1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B174A" w:rsidRPr="00E9273E" w:rsidRDefault="002B174A" w:rsidP="003B1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Pr="00E9273E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E9273E">
        <w:rPr>
          <w:rFonts w:ascii="Times New Roman" w:hAnsi="Times New Roman"/>
          <w:sz w:val="28"/>
          <w:szCs w:val="28"/>
        </w:rPr>
        <w:t>_________________________</w:t>
      </w:r>
    </w:p>
    <w:p w:rsidR="002B174A" w:rsidRDefault="002B174A" w:rsidP="003B1B95">
      <w:pPr>
        <w:spacing w:after="0" w:line="240" w:lineRule="auto"/>
        <w:jc w:val="both"/>
        <w:rPr>
          <w:rFonts w:ascii="Times New Roman" w:hAnsi="Times New Roman"/>
        </w:rPr>
      </w:pPr>
      <w:r w:rsidRPr="00E9273E">
        <w:rPr>
          <w:rFonts w:ascii="Times New Roman" w:hAnsi="Times New Roman"/>
        </w:rPr>
        <w:t>(подпись)                                                      (фамилия и инициалы)</w:t>
      </w:r>
    </w:p>
    <w:p w:rsidR="002B174A" w:rsidRPr="00E9273E" w:rsidRDefault="002B174A" w:rsidP="003B1B95">
      <w:pPr>
        <w:spacing w:after="0" w:line="240" w:lineRule="auto"/>
        <w:jc w:val="both"/>
        <w:rPr>
          <w:rFonts w:ascii="Times New Roman" w:hAnsi="Times New Roman"/>
        </w:rPr>
      </w:pPr>
    </w:p>
    <w:p w:rsidR="002B174A" w:rsidRPr="00E9273E" w:rsidRDefault="002B174A" w:rsidP="003B1B9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9273E">
        <w:rPr>
          <w:rFonts w:ascii="Times New Roman" w:hAnsi="Times New Roman"/>
          <w:sz w:val="28"/>
          <w:szCs w:val="28"/>
        </w:rPr>
        <w:t xml:space="preserve">"___" ________________ </w:t>
      </w:r>
      <w:smartTag w:uri="urn:schemas-microsoft-com:office:smarttags" w:element="metricconverter">
        <w:smartTagPr>
          <w:attr w:name="ProductID" w:val="2019 г"/>
        </w:smartTagPr>
        <w:r w:rsidRPr="00E9273E">
          <w:rPr>
            <w:rFonts w:ascii="Times New Roman" w:hAnsi="Times New Roman"/>
            <w:sz w:val="28"/>
            <w:szCs w:val="28"/>
          </w:rPr>
          <w:t>20</w:t>
        </w:r>
        <w:r>
          <w:rPr>
            <w:rFonts w:ascii="Times New Roman" w:hAnsi="Times New Roman"/>
            <w:sz w:val="28"/>
            <w:szCs w:val="28"/>
          </w:rPr>
          <w:t>19</w:t>
        </w:r>
        <w:r w:rsidRPr="00E9273E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E9273E">
        <w:rPr>
          <w:rFonts w:ascii="Times New Roman" w:hAnsi="Times New Roman"/>
          <w:sz w:val="28"/>
          <w:szCs w:val="28"/>
        </w:rPr>
        <w:t>.</w:t>
      </w:r>
    </w:p>
    <w:p w:rsidR="002B174A" w:rsidRPr="00E9273E" w:rsidRDefault="002B174A" w:rsidP="000C6426">
      <w:pPr>
        <w:ind w:left="4956"/>
        <w:jc w:val="right"/>
        <w:rPr>
          <w:rFonts w:ascii="Times New Roman" w:hAnsi="Times New Roman"/>
          <w:sz w:val="24"/>
          <w:szCs w:val="24"/>
        </w:rPr>
      </w:pPr>
    </w:p>
    <w:p w:rsidR="002B174A" w:rsidRPr="00E9273E" w:rsidRDefault="002B174A" w:rsidP="003B1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B174A" w:rsidRDefault="002B174A" w:rsidP="003B1B95">
      <w:pPr>
        <w:ind w:left="4956"/>
        <w:jc w:val="right"/>
        <w:rPr>
          <w:rFonts w:ascii="Times New Roman" w:hAnsi="Times New Roman"/>
          <w:sz w:val="24"/>
          <w:szCs w:val="24"/>
        </w:rPr>
      </w:pPr>
    </w:p>
    <w:p w:rsidR="002B174A" w:rsidRDefault="002B174A" w:rsidP="003B1B95">
      <w:pPr>
        <w:ind w:left="4956"/>
        <w:jc w:val="right"/>
        <w:rPr>
          <w:rFonts w:ascii="Times New Roman" w:hAnsi="Times New Roman"/>
          <w:sz w:val="24"/>
          <w:szCs w:val="24"/>
        </w:rPr>
      </w:pPr>
    </w:p>
    <w:p w:rsidR="002B174A" w:rsidRPr="00E9273E" w:rsidRDefault="002B174A" w:rsidP="003B1B95">
      <w:pPr>
        <w:ind w:left="4956"/>
        <w:jc w:val="right"/>
        <w:rPr>
          <w:rFonts w:ascii="Times New Roman" w:hAnsi="Times New Roman"/>
          <w:sz w:val="24"/>
          <w:szCs w:val="24"/>
        </w:rPr>
      </w:pPr>
    </w:p>
    <w:p w:rsidR="002B174A" w:rsidRPr="00546027" w:rsidRDefault="002B174A" w:rsidP="00546027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6"/>
        </w:rPr>
      </w:pPr>
    </w:p>
    <w:sectPr w:rsidR="002B174A" w:rsidRPr="00546027" w:rsidSect="001A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7F5B"/>
    <w:multiLevelType w:val="hybridMultilevel"/>
    <w:tmpl w:val="1632D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34565F"/>
    <w:multiLevelType w:val="hybridMultilevel"/>
    <w:tmpl w:val="9B1C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F18"/>
    <w:multiLevelType w:val="hybridMultilevel"/>
    <w:tmpl w:val="54105A1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3CFA0E9E"/>
    <w:multiLevelType w:val="hybridMultilevel"/>
    <w:tmpl w:val="0FD4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509D0"/>
    <w:multiLevelType w:val="hybridMultilevel"/>
    <w:tmpl w:val="3572E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2A05A6"/>
    <w:multiLevelType w:val="hybridMultilevel"/>
    <w:tmpl w:val="BB8C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7A25CC"/>
    <w:multiLevelType w:val="hybridMultilevel"/>
    <w:tmpl w:val="A3A0D54C"/>
    <w:lvl w:ilvl="0" w:tplc="89C4CCF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092"/>
    <w:rsid w:val="00031E25"/>
    <w:rsid w:val="0003646F"/>
    <w:rsid w:val="000C6426"/>
    <w:rsid w:val="000F6321"/>
    <w:rsid w:val="00102921"/>
    <w:rsid w:val="001076B7"/>
    <w:rsid w:val="00132F68"/>
    <w:rsid w:val="001346D5"/>
    <w:rsid w:val="001A06E9"/>
    <w:rsid w:val="001A2F6D"/>
    <w:rsid w:val="001A3972"/>
    <w:rsid w:val="001C0A61"/>
    <w:rsid w:val="001C73AE"/>
    <w:rsid w:val="001E064E"/>
    <w:rsid w:val="001E604E"/>
    <w:rsid w:val="00207181"/>
    <w:rsid w:val="00263DDA"/>
    <w:rsid w:val="00277349"/>
    <w:rsid w:val="00287B3C"/>
    <w:rsid w:val="002B174A"/>
    <w:rsid w:val="002F219A"/>
    <w:rsid w:val="00301B26"/>
    <w:rsid w:val="00304084"/>
    <w:rsid w:val="0030682A"/>
    <w:rsid w:val="003552C5"/>
    <w:rsid w:val="00355467"/>
    <w:rsid w:val="003B1B95"/>
    <w:rsid w:val="003D78F3"/>
    <w:rsid w:val="003E5B06"/>
    <w:rsid w:val="004012D9"/>
    <w:rsid w:val="004050C3"/>
    <w:rsid w:val="0044300E"/>
    <w:rsid w:val="004D2368"/>
    <w:rsid w:val="004D3FEE"/>
    <w:rsid w:val="0050200B"/>
    <w:rsid w:val="00504D22"/>
    <w:rsid w:val="00546027"/>
    <w:rsid w:val="005750F5"/>
    <w:rsid w:val="0058191C"/>
    <w:rsid w:val="00601139"/>
    <w:rsid w:val="006141E6"/>
    <w:rsid w:val="00620C3B"/>
    <w:rsid w:val="006459E1"/>
    <w:rsid w:val="006518D2"/>
    <w:rsid w:val="00653C60"/>
    <w:rsid w:val="006543C4"/>
    <w:rsid w:val="00661D3D"/>
    <w:rsid w:val="006E47E2"/>
    <w:rsid w:val="007168C7"/>
    <w:rsid w:val="00716E0D"/>
    <w:rsid w:val="00741030"/>
    <w:rsid w:val="007F029B"/>
    <w:rsid w:val="008061DB"/>
    <w:rsid w:val="008114E3"/>
    <w:rsid w:val="00856929"/>
    <w:rsid w:val="00856B7D"/>
    <w:rsid w:val="00870506"/>
    <w:rsid w:val="008764BA"/>
    <w:rsid w:val="0089050B"/>
    <w:rsid w:val="008A0F8B"/>
    <w:rsid w:val="008E73CD"/>
    <w:rsid w:val="008F3011"/>
    <w:rsid w:val="00901B7C"/>
    <w:rsid w:val="009156C8"/>
    <w:rsid w:val="009218FD"/>
    <w:rsid w:val="009433ED"/>
    <w:rsid w:val="009659E4"/>
    <w:rsid w:val="009A221A"/>
    <w:rsid w:val="009A6DD4"/>
    <w:rsid w:val="00A31F74"/>
    <w:rsid w:val="00A7005D"/>
    <w:rsid w:val="00A7523B"/>
    <w:rsid w:val="00A97E8B"/>
    <w:rsid w:val="00AC042D"/>
    <w:rsid w:val="00AC5BD8"/>
    <w:rsid w:val="00B30630"/>
    <w:rsid w:val="00B31419"/>
    <w:rsid w:val="00B31817"/>
    <w:rsid w:val="00B539CF"/>
    <w:rsid w:val="00B7124D"/>
    <w:rsid w:val="00B71DBC"/>
    <w:rsid w:val="00B7391D"/>
    <w:rsid w:val="00BB1092"/>
    <w:rsid w:val="00BC5312"/>
    <w:rsid w:val="00BC7412"/>
    <w:rsid w:val="00BE6C39"/>
    <w:rsid w:val="00BE7C7B"/>
    <w:rsid w:val="00C04AB4"/>
    <w:rsid w:val="00C06C8D"/>
    <w:rsid w:val="00C1788C"/>
    <w:rsid w:val="00C23A1C"/>
    <w:rsid w:val="00C35C3F"/>
    <w:rsid w:val="00C37988"/>
    <w:rsid w:val="00C575AF"/>
    <w:rsid w:val="00C71849"/>
    <w:rsid w:val="00CD2BD1"/>
    <w:rsid w:val="00D27990"/>
    <w:rsid w:val="00D52D9E"/>
    <w:rsid w:val="00DB02ED"/>
    <w:rsid w:val="00DB2143"/>
    <w:rsid w:val="00DE1890"/>
    <w:rsid w:val="00E218EB"/>
    <w:rsid w:val="00E7251B"/>
    <w:rsid w:val="00E9273E"/>
    <w:rsid w:val="00E9472E"/>
    <w:rsid w:val="00EB2C65"/>
    <w:rsid w:val="00F02409"/>
    <w:rsid w:val="00F83BF9"/>
    <w:rsid w:val="00FD1382"/>
    <w:rsid w:val="00FD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9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109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46027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546027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54602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rsid w:val="003B1B95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h6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cerdce@rambl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oh6@mail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583</TotalTime>
  <Pages>5</Pages>
  <Words>1067</Words>
  <Characters>6086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User</cp:lastModifiedBy>
  <cp:revision>67</cp:revision>
  <dcterms:created xsi:type="dcterms:W3CDTF">2019-06-29T10:46:00Z</dcterms:created>
  <dcterms:modified xsi:type="dcterms:W3CDTF">2019-08-14T07:12:00Z</dcterms:modified>
</cp:coreProperties>
</file>
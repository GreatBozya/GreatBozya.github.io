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A5" w:rsidRPr="00040947" w:rsidRDefault="00CD3AA5" w:rsidP="002C3EB3">
      <w:pPr>
        <w:spacing w:after="0" w:line="240" w:lineRule="auto"/>
        <w:jc w:val="center"/>
        <w:rPr>
          <w:rFonts w:ascii="Times New Roman" w:hAnsi="Times New Roman"/>
          <w:b/>
          <w:sz w:val="28"/>
          <w:szCs w:val="26"/>
        </w:rPr>
      </w:pPr>
      <w:r w:rsidRPr="00040947">
        <w:rPr>
          <w:rFonts w:ascii="Times New Roman" w:hAnsi="Times New Roman"/>
          <w:b/>
          <w:sz w:val="28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76.25pt">
            <v:imagedata r:id="rId5" o:title=""/>
          </v:shape>
        </w:pict>
      </w:r>
    </w:p>
    <w:p w:rsidR="00CD3AA5" w:rsidRPr="00C575AF" w:rsidRDefault="00CD3AA5" w:rsidP="00C575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b/>
          <w:sz w:val="28"/>
          <w:szCs w:val="28"/>
        </w:rPr>
        <w:t>ПОЛОЖЕНИЕ</w:t>
      </w:r>
    </w:p>
    <w:p w:rsidR="00CD3AA5" w:rsidRPr="00D22E76" w:rsidRDefault="00CD3AA5" w:rsidP="00C575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b/>
          <w:sz w:val="28"/>
          <w:szCs w:val="28"/>
        </w:rPr>
        <w:t xml:space="preserve">об интеллектуальной игре по гражданско-патриотическому воспитанию </w:t>
      </w:r>
      <w:r w:rsidRPr="00D22E76">
        <w:rPr>
          <w:rFonts w:ascii="Times New Roman" w:hAnsi="Times New Roman"/>
          <w:b/>
          <w:sz w:val="28"/>
          <w:szCs w:val="28"/>
        </w:rPr>
        <w:t xml:space="preserve">и сохранению исторической памяти </w:t>
      </w:r>
    </w:p>
    <w:p w:rsidR="00CD3AA5" w:rsidRPr="00D22E76" w:rsidRDefault="00CD3AA5" w:rsidP="00C575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2E76">
        <w:rPr>
          <w:rFonts w:ascii="Times New Roman" w:hAnsi="Times New Roman"/>
          <w:b/>
          <w:sz w:val="28"/>
          <w:szCs w:val="28"/>
        </w:rPr>
        <w:t>для педагогов общеобразовательных организаций</w:t>
      </w:r>
    </w:p>
    <w:p w:rsidR="00CD3AA5" w:rsidRPr="00D22E76" w:rsidRDefault="00CD3AA5" w:rsidP="00C575A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3AA5" w:rsidRPr="00C575AF" w:rsidRDefault="00CD3AA5" w:rsidP="00C575AF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b/>
          <w:sz w:val="28"/>
          <w:szCs w:val="28"/>
        </w:rPr>
        <w:t>Общие положения</w:t>
      </w:r>
    </w:p>
    <w:p w:rsidR="00CD3AA5" w:rsidRPr="00C575AF" w:rsidRDefault="00CD3AA5" w:rsidP="00D22E76">
      <w:pPr>
        <w:pStyle w:val="ListParagraph"/>
        <w:spacing w:after="0" w:line="240" w:lineRule="auto"/>
        <w:ind w:left="-11"/>
        <w:jc w:val="both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Интеллектуальная игра проводится в рамках проекта "Духовные скрепы Юнармии", поддержанного Фондом президентских грантов - АООДМСБИО «Открытое сердце» совместно с главным партнёром проекта  - МАОУ «Лицей №6 г. Благовещенска», далее "Организатор".</w:t>
      </w:r>
    </w:p>
    <w:p w:rsidR="00CD3AA5" w:rsidRPr="00C575AF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Настоящее Положение определяет порядок организации и проведения интеллектуальной игры по гражданско-патриотическому воспитанию и сохранению исторической памяти для педагогов общеобразовательных организаций, работа которых связана (или планируется) с юнармейским движением (далее – Игра).</w:t>
      </w:r>
    </w:p>
    <w:p w:rsidR="00CD3AA5" w:rsidRPr="00C575AF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b/>
          <w:i/>
          <w:sz w:val="28"/>
          <w:szCs w:val="28"/>
        </w:rPr>
        <w:t>Цель Игры</w:t>
      </w:r>
      <w:r w:rsidRPr="00C575AF">
        <w:rPr>
          <w:rFonts w:ascii="Times New Roman" w:hAnsi="Times New Roman"/>
          <w:sz w:val="28"/>
          <w:szCs w:val="28"/>
        </w:rPr>
        <w:t xml:space="preserve"> – повышение уровня гражданско-патриотического воспитания, демонстрация новых подходов для осуществления воспитательного процесса по гражданско-патриотическому воспитанию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5AF">
        <w:rPr>
          <w:rFonts w:ascii="Times New Roman" w:hAnsi="Times New Roman"/>
          <w:sz w:val="28"/>
          <w:szCs w:val="28"/>
        </w:rPr>
        <w:t>и сохранению исторической памяти в общеобразовательных учреждениях.</w:t>
      </w:r>
    </w:p>
    <w:p w:rsidR="00CD3AA5" w:rsidRPr="00D240D5" w:rsidRDefault="00CD3AA5" w:rsidP="00D240D5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b/>
          <w:i/>
          <w:sz w:val="28"/>
          <w:szCs w:val="28"/>
        </w:rPr>
        <w:t>Основные задачи Игры:</w:t>
      </w:r>
      <w:r w:rsidRPr="007E3054">
        <w:rPr>
          <w:rStyle w:val="apple-converted-space"/>
          <w:color w:val="333333"/>
          <w:sz w:val="28"/>
          <w:szCs w:val="28"/>
        </w:rPr>
        <w:t> </w:t>
      </w:r>
    </w:p>
    <w:p w:rsidR="00CD3AA5" w:rsidRPr="00D240D5" w:rsidRDefault="00CD3AA5" w:rsidP="00C57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240D5">
        <w:rPr>
          <w:rFonts w:ascii="Times New Roman" w:hAnsi="Times New Roman"/>
          <w:sz w:val="28"/>
          <w:szCs w:val="28"/>
        </w:rPr>
        <w:t xml:space="preserve">на основании созданного </w:t>
      </w:r>
      <w:r>
        <w:rPr>
          <w:rFonts w:ascii="Times New Roman" w:hAnsi="Times New Roman"/>
          <w:sz w:val="28"/>
          <w:szCs w:val="28"/>
        </w:rPr>
        <w:t>по результатам исследовательской работы обучающихся</w:t>
      </w:r>
      <w:r w:rsidRPr="00D240D5">
        <w:rPr>
          <w:rFonts w:ascii="Times New Roman" w:hAnsi="Times New Roman"/>
          <w:sz w:val="28"/>
          <w:szCs w:val="28"/>
        </w:rPr>
        <w:t xml:space="preserve"> Комплекта  документов времен Второй мировой войны, за отведенное время педагоги </w:t>
      </w:r>
      <w:r>
        <w:rPr>
          <w:rFonts w:ascii="Times New Roman" w:hAnsi="Times New Roman"/>
          <w:sz w:val="28"/>
          <w:szCs w:val="28"/>
        </w:rPr>
        <w:t>представляют</w:t>
      </w:r>
      <w:r w:rsidRPr="00D240D5">
        <w:rPr>
          <w:rFonts w:ascii="Times New Roman" w:hAnsi="Times New Roman"/>
          <w:sz w:val="28"/>
          <w:szCs w:val="28"/>
        </w:rPr>
        <w:t xml:space="preserve"> идеи возможных мероприятий</w:t>
      </w:r>
      <w:r>
        <w:rPr>
          <w:rFonts w:ascii="Times New Roman" w:hAnsi="Times New Roman"/>
          <w:sz w:val="28"/>
          <w:szCs w:val="28"/>
        </w:rPr>
        <w:t xml:space="preserve">/занятий/методов </w:t>
      </w:r>
      <w:r w:rsidRPr="00D240D5">
        <w:rPr>
          <w:rFonts w:ascii="Times New Roman" w:hAnsi="Times New Roman"/>
          <w:sz w:val="28"/>
          <w:szCs w:val="28"/>
        </w:rPr>
        <w:t>с сфере патриотического воспитания и сохранения исторической памяти.</w:t>
      </w:r>
      <w:r w:rsidRPr="00D240D5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CD3AA5" w:rsidRPr="00C575AF" w:rsidRDefault="00CD3AA5" w:rsidP="00C57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240D5">
        <w:rPr>
          <w:rFonts w:ascii="Times New Roman" w:hAnsi="Times New Roman"/>
          <w:sz w:val="28"/>
          <w:szCs w:val="28"/>
        </w:rPr>
        <w:t>развитие новых метод</w:t>
      </w:r>
      <w:r>
        <w:rPr>
          <w:rFonts w:ascii="Times New Roman" w:hAnsi="Times New Roman"/>
          <w:sz w:val="28"/>
          <w:szCs w:val="28"/>
        </w:rPr>
        <w:t>ических форм работы</w:t>
      </w:r>
      <w:r w:rsidRPr="00C575AF">
        <w:rPr>
          <w:rFonts w:ascii="Times New Roman" w:hAnsi="Times New Roman"/>
          <w:sz w:val="28"/>
          <w:szCs w:val="28"/>
        </w:rPr>
        <w:t>;</w:t>
      </w:r>
    </w:p>
    <w:p w:rsidR="00CD3AA5" w:rsidRPr="00C575AF" w:rsidRDefault="00CD3AA5" w:rsidP="00C57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привлеч</w:t>
      </w:r>
      <w:r>
        <w:rPr>
          <w:rFonts w:ascii="Times New Roman" w:hAnsi="Times New Roman"/>
          <w:sz w:val="28"/>
          <w:szCs w:val="28"/>
        </w:rPr>
        <w:t>ение</w:t>
      </w:r>
      <w:r w:rsidRPr="00C575AF">
        <w:rPr>
          <w:rFonts w:ascii="Times New Roman" w:hAnsi="Times New Roman"/>
          <w:sz w:val="28"/>
          <w:szCs w:val="28"/>
        </w:rPr>
        <w:t xml:space="preserve"> внимание педагогов к проблемам гражданско-патриотического воспитания;</w:t>
      </w:r>
    </w:p>
    <w:p w:rsidR="00CD3AA5" w:rsidRPr="00C575AF" w:rsidRDefault="00CD3AA5" w:rsidP="00C575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одействие</w:t>
      </w:r>
      <w:r w:rsidRPr="00C575AF">
        <w:rPr>
          <w:rFonts w:ascii="Times New Roman" w:hAnsi="Times New Roman"/>
          <w:sz w:val="28"/>
          <w:szCs w:val="28"/>
        </w:rPr>
        <w:t xml:space="preserve"> развитию знаний об исторических событиях, великих людях России и Амурской области.</w:t>
      </w:r>
    </w:p>
    <w:p w:rsidR="00CD3AA5" w:rsidRPr="00C575AF" w:rsidRDefault="00CD3AA5" w:rsidP="00996C8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D3AA5" w:rsidRPr="00C575AF" w:rsidRDefault="00CD3AA5" w:rsidP="00C575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b/>
          <w:sz w:val="28"/>
          <w:szCs w:val="28"/>
        </w:rPr>
        <w:t>Участники Игры</w:t>
      </w:r>
    </w:p>
    <w:p w:rsidR="00CD3AA5" w:rsidRPr="00C575AF" w:rsidRDefault="00CD3AA5" w:rsidP="00C575A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Участниками Игры являются педагоги общеобразовательных организаций</w:t>
      </w:r>
      <w:r>
        <w:rPr>
          <w:rFonts w:ascii="Times New Roman" w:hAnsi="Times New Roman"/>
          <w:sz w:val="28"/>
          <w:szCs w:val="28"/>
        </w:rPr>
        <w:t xml:space="preserve"> - участники </w:t>
      </w:r>
      <w:r w:rsidRPr="00F61B56">
        <w:rPr>
          <w:rFonts w:ascii="Times New Roman" w:hAnsi="Times New Roman"/>
          <w:sz w:val="28"/>
          <w:szCs w:val="28"/>
        </w:rPr>
        <w:t>Семинара для педагогов по работе с будущими и действующ</w:t>
      </w:r>
      <w:r>
        <w:rPr>
          <w:rFonts w:ascii="Times New Roman" w:hAnsi="Times New Roman"/>
          <w:sz w:val="28"/>
          <w:szCs w:val="28"/>
        </w:rPr>
        <w:t>ими юнармейцами, их родителями</w:t>
      </w:r>
      <w:r w:rsidRPr="00F61B56">
        <w:rPr>
          <w:rFonts w:ascii="Times New Roman" w:hAnsi="Times New Roman"/>
          <w:sz w:val="28"/>
          <w:szCs w:val="28"/>
        </w:rPr>
        <w:t>.</w:t>
      </w:r>
      <w:r w:rsidRPr="00C575AF">
        <w:rPr>
          <w:rFonts w:ascii="Times New Roman" w:hAnsi="Times New Roman"/>
          <w:sz w:val="28"/>
          <w:szCs w:val="28"/>
        </w:rPr>
        <w:t xml:space="preserve"> В одной команде от 6 до 10 чел</w:t>
      </w:r>
      <w:r>
        <w:rPr>
          <w:rFonts w:ascii="Times New Roman" w:hAnsi="Times New Roman"/>
          <w:sz w:val="28"/>
          <w:szCs w:val="28"/>
        </w:rPr>
        <w:t xml:space="preserve">овек. </w:t>
      </w:r>
      <w:r w:rsidRPr="00C575AF">
        <w:rPr>
          <w:rFonts w:ascii="Times New Roman" w:hAnsi="Times New Roman"/>
          <w:sz w:val="28"/>
          <w:szCs w:val="28"/>
        </w:rPr>
        <w:t>Распределение педагогов по командам происходит во время семинара Организатор</w:t>
      </w:r>
      <w:r>
        <w:rPr>
          <w:rFonts w:ascii="Times New Roman" w:hAnsi="Times New Roman"/>
          <w:sz w:val="28"/>
          <w:szCs w:val="28"/>
        </w:rPr>
        <w:t>ом</w:t>
      </w:r>
      <w:r w:rsidRPr="00C575AF">
        <w:rPr>
          <w:rFonts w:ascii="Times New Roman" w:hAnsi="Times New Roman"/>
          <w:sz w:val="28"/>
          <w:szCs w:val="28"/>
        </w:rPr>
        <w:t xml:space="preserve"> игры.</w:t>
      </w:r>
    </w:p>
    <w:p w:rsidR="00CD3AA5" w:rsidRPr="00C575AF" w:rsidRDefault="00CD3AA5" w:rsidP="00C575A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CD3AA5" w:rsidRPr="00C575AF" w:rsidRDefault="00CD3AA5" w:rsidP="00C575A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575AF">
        <w:rPr>
          <w:rFonts w:ascii="Times New Roman" w:hAnsi="Times New Roman"/>
          <w:b/>
          <w:sz w:val="28"/>
          <w:szCs w:val="28"/>
        </w:rPr>
        <w:t>Сроки и порядок проведения Игры</w:t>
      </w:r>
    </w:p>
    <w:p w:rsidR="00CD3AA5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Интеллектуальная игра состоится</w:t>
      </w:r>
      <w:r>
        <w:rPr>
          <w:rFonts w:ascii="Times New Roman" w:hAnsi="Times New Roman"/>
          <w:sz w:val="28"/>
          <w:szCs w:val="28"/>
        </w:rPr>
        <w:t xml:space="preserve"> в день проведения Семинара в </w:t>
      </w:r>
      <w:r w:rsidRPr="00C575AF">
        <w:rPr>
          <w:rFonts w:ascii="Times New Roman" w:hAnsi="Times New Roman"/>
          <w:sz w:val="28"/>
          <w:szCs w:val="28"/>
        </w:rPr>
        <w:t>МАОУ «Лицей №6 г. Благовещенска»</w:t>
      </w:r>
      <w:r>
        <w:rPr>
          <w:rFonts w:ascii="Times New Roman" w:hAnsi="Times New Roman"/>
          <w:sz w:val="28"/>
          <w:szCs w:val="28"/>
        </w:rPr>
        <w:t xml:space="preserve"> в ноябре 2019 года</w:t>
      </w:r>
      <w:r w:rsidRPr="00C575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3AA5" w:rsidRPr="00C575AF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Предусмотрен комплексный обед участников за счет Организатора.</w:t>
      </w:r>
    </w:p>
    <w:p w:rsidR="00CD3AA5" w:rsidRPr="00515012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5012">
        <w:rPr>
          <w:rFonts w:ascii="Times New Roman" w:hAnsi="Times New Roman"/>
          <w:sz w:val="28"/>
          <w:szCs w:val="28"/>
        </w:rPr>
        <w:t>В течение игры участникам будут предложены:</w:t>
      </w:r>
    </w:p>
    <w:p w:rsidR="00CD3AA5" w:rsidRPr="00515012" w:rsidRDefault="00CD3AA5" w:rsidP="0051501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01619">
        <w:rPr>
          <w:rFonts w:ascii="Times New Roman" w:hAnsi="Times New Roman"/>
          <w:b/>
          <w:sz w:val="28"/>
          <w:szCs w:val="28"/>
        </w:rPr>
        <w:t xml:space="preserve">           1.</w:t>
      </w:r>
      <w:r w:rsidRPr="00515012">
        <w:rPr>
          <w:rFonts w:ascii="Times New Roman" w:hAnsi="Times New Roman"/>
          <w:sz w:val="28"/>
          <w:szCs w:val="28"/>
        </w:rPr>
        <w:t xml:space="preserve"> На основании Комплекта копий документов времен Второй мировой войны, за отведенное время предложить и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5012">
        <w:rPr>
          <w:rFonts w:ascii="Times New Roman" w:hAnsi="Times New Roman"/>
          <w:sz w:val="28"/>
          <w:szCs w:val="28"/>
        </w:rPr>
        <w:t>возможности продемонстрировать идеи мероприятий/занятий/методов</w:t>
      </w:r>
      <w:r>
        <w:rPr>
          <w:rFonts w:ascii="Times New Roman" w:hAnsi="Times New Roman"/>
          <w:sz w:val="28"/>
          <w:szCs w:val="28"/>
        </w:rPr>
        <w:t xml:space="preserve"> работы с детьми в сф</w:t>
      </w:r>
      <w:r w:rsidRPr="00515012">
        <w:rPr>
          <w:rFonts w:ascii="Times New Roman" w:hAnsi="Times New Roman"/>
          <w:sz w:val="28"/>
          <w:szCs w:val="28"/>
        </w:rPr>
        <w:t>ере патриотического воспитания и сохранения исторической памяти с использованием материалов Комплекта.</w:t>
      </w:r>
      <w:r w:rsidRPr="00515012">
        <w:rPr>
          <w:rStyle w:val="apple-converted-space"/>
          <w:rFonts w:ascii="Times New Roman" w:hAnsi="Times New Roman"/>
          <w:sz w:val="28"/>
          <w:szCs w:val="28"/>
        </w:rPr>
        <w:t> </w:t>
      </w:r>
      <w:r>
        <w:rPr>
          <w:rStyle w:val="apple-converted-space"/>
          <w:rFonts w:ascii="Times New Roman" w:hAnsi="Times New Roman"/>
          <w:sz w:val="28"/>
          <w:szCs w:val="28"/>
        </w:rPr>
        <w:t>Максимальная оценка 10 баллов.</w:t>
      </w:r>
    </w:p>
    <w:p w:rsidR="00CD3AA5" w:rsidRPr="00C575AF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1619">
        <w:rPr>
          <w:rFonts w:ascii="Times New Roman" w:hAnsi="Times New Roman"/>
          <w:b/>
          <w:sz w:val="28"/>
          <w:szCs w:val="28"/>
        </w:rPr>
        <w:t>2.</w:t>
      </w:r>
      <w:r w:rsidRPr="00515012">
        <w:rPr>
          <w:rFonts w:ascii="Times New Roman" w:hAnsi="Times New Roman"/>
          <w:sz w:val="28"/>
          <w:szCs w:val="28"/>
        </w:rPr>
        <w:t xml:space="preserve"> 30 вопросов</w:t>
      </w:r>
      <w:r w:rsidRPr="00C575AF">
        <w:rPr>
          <w:rFonts w:ascii="Times New Roman" w:hAnsi="Times New Roman"/>
          <w:sz w:val="28"/>
          <w:szCs w:val="28"/>
        </w:rPr>
        <w:t xml:space="preserve"> на знание городов воинской славы России, исторических личностей родного края, фильмов о подвигах русского народа в Великой Отечественной войне. Участникам будет необходимо за ограниченное время дать ответ на поставленный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5AF">
        <w:rPr>
          <w:rFonts w:ascii="Times New Roman" w:hAnsi="Times New Roman"/>
          <w:sz w:val="28"/>
          <w:szCs w:val="28"/>
        </w:rPr>
        <w:t>вопрос и внести его в бланки ответов.</w:t>
      </w:r>
    </w:p>
    <w:p w:rsidR="00CD3AA5" w:rsidRPr="00C575AF" w:rsidRDefault="00CD3AA5" w:rsidP="00BF6FF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Игра поделена на три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5AF">
        <w:rPr>
          <w:rFonts w:ascii="Times New Roman" w:hAnsi="Times New Roman"/>
          <w:sz w:val="28"/>
          <w:szCs w:val="28"/>
        </w:rPr>
        <w:t>раунда – по 10 вопросов в каждом. По окончанию раунда бланк ответов сдается для проверки. Перед началом следующего раунда оглашаются правильные ответы на вопросы, заданные ранее. По окончанию второго и третьего раунда процедура повторяется.</w:t>
      </w:r>
      <w:r>
        <w:rPr>
          <w:rFonts w:ascii="Times New Roman" w:hAnsi="Times New Roman"/>
          <w:sz w:val="28"/>
          <w:szCs w:val="28"/>
        </w:rPr>
        <w:t xml:space="preserve"> Максимальная оценка 30 баллов.</w:t>
      </w:r>
    </w:p>
    <w:p w:rsidR="00CD3AA5" w:rsidRPr="00C575AF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D3AA5" w:rsidRPr="00C575AF" w:rsidRDefault="00CD3AA5" w:rsidP="00167E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 w:rsidRPr="00C575AF">
        <w:rPr>
          <w:rFonts w:ascii="Times New Roman" w:hAnsi="Times New Roman"/>
          <w:b/>
          <w:sz w:val="28"/>
          <w:szCs w:val="28"/>
        </w:rPr>
        <w:t>Подведения итогов</w:t>
      </w:r>
    </w:p>
    <w:p w:rsidR="00CD3AA5" w:rsidRDefault="00CD3AA5" w:rsidP="00167E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5AF">
        <w:rPr>
          <w:rFonts w:ascii="Times New Roman" w:hAnsi="Times New Roman"/>
          <w:sz w:val="28"/>
          <w:szCs w:val="28"/>
        </w:rPr>
        <w:t>Команда-победитель определяется путем подсчета правильных ответов</w:t>
      </w:r>
      <w:r>
        <w:rPr>
          <w:rFonts w:ascii="Times New Roman" w:hAnsi="Times New Roman"/>
          <w:sz w:val="28"/>
          <w:szCs w:val="28"/>
        </w:rPr>
        <w:t xml:space="preserve"> и баллов за идеи по применению Комплекта</w:t>
      </w:r>
      <w:r w:rsidRPr="00C575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5AF">
        <w:rPr>
          <w:rFonts w:ascii="Times New Roman" w:hAnsi="Times New Roman"/>
          <w:sz w:val="28"/>
          <w:szCs w:val="28"/>
        </w:rPr>
        <w:t xml:space="preserve">Награждаются три команды, набравшие наибольшее количество </w:t>
      </w:r>
      <w:r>
        <w:rPr>
          <w:rFonts w:ascii="Times New Roman" w:hAnsi="Times New Roman"/>
          <w:sz w:val="28"/>
          <w:szCs w:val="28"/>
        </w:rPr>
        <w:t>баллов</w:t>
      </w:r>
      <w:r w:rsidRPr="00C575AF">
        <w:rPr>
          <w:rFonts w:ascii="Times New Roman" w:hAnsi="Times New Roman"/>
          <w:sz w:val="28"/>
          <w:szCs w:val="28"/>
        </w:rPr>
        <w:t>. В случае если несколько команд набрали одинаковое количество баллов, их место в турнирной таблице будет ранжироваться по количеству баллов в последнем раунде.</w:t>
      </w:r>
    </w:p>
    <w:p w:rsidR="00CD3AA5" w:rsidRDefault="00CD3AA5" w:rsidP="00167E5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CD3AA5" w:rsidRPr="00B7391D" w:rsidRDefault="00CD3AA5" w:rsidP="00167E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391D">
        <w:rPr>
          <w:rFonts w:ascii="Times New Roman" w:hAnsi="Times New Roman"/>
          <w:b/>
          <w:sz w:val="26"/>
          <w:szCs w:val="26"/>
        </w:rPr>
        <w:t>Контакты организатора</w:t>
      </w:r>
    </w:p>
    <w:p w:rsidR="00CD3AA5" w:rsidRPr="00B7391D" w:rsidRDefault="00CD3AA5" w:rsidP="00167E55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B7391D">
        <w:rPr>
          <w:rFonts w:ascii="Times New Roman" w:hAnsi="Times New Roman"/>
          <w:sz w:val="26"/>
          <w:szCs w:val="26"/>
        </w:rPr>
        <w:t>АООДМСБИО    "Открытое сердце"</w:t>
      </w:r>
    </w:p>
    <w:p w:rsidR="00CD3AA5" w:rsidRPr="00B7391D" w:rsidRDefault="00CD3AA5" w:rsidP="00167E55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Амурская область, г.Благовещенск, ул. Ленина, 78.</w:t>
      </w:r>
    </w:p>
    <w:p w:rsidR="00CD3AA5" w:rsidRPr="00040947" w:rsidRDefault="00CD3AA5" w:rsidP="00167E55">
      <w:pPr>
        <w:spacing w:after="0" w:line="240" w:lineRule="auto"/>
        <w:jc w:val="both"/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040947">
        <w:rPr>
          <w:rFonts w:ascii="Times New Roman" w:hAnsi="Times New Roman"/>
          <w:sz w:val="26"/>
          <w:szCs w:val="26"/>
        </w:rPr>
        <w:t xml:space="preserve">. 8 9145502746,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040947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040947">
        <w:rPr>
          <w:rFonts w:ascii="Times New Roman" w:hAnsi="Times New Roman"/>
          <w:sz w:val="26"/>
          <w:szCs w:val="26"/>
        </w:rPr>
        <w:t xml:space="preserve">:  </w:t>
      </w:r>
      <w:hyperlink r:id="rId6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ocerdce</w:t>
        </w:r>
        <w:r w:rsidRPr="00040947">
          <w:rPr>
            <w:rStyle w:val="Hyperlink"/>
            <w:rFonts w:ascii="Times New Roman" w:hAnsi="Times New Roman"/>
            <w:sz w:val="26"/>
            <w:szCs w:val="26"/>
          </w:rPr>
          <w:t>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rambler</w:t>
        </w:r>
        <w:r w:rsidRPr="00040947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  <w:r w:rsidRPr="00040947">
        <w:rPr>
          <w:rFonts w:ascii="Times New Roman" w:hAnsi="Times New Roman"/>
          <w:sz w:val="26"/>
          <w:szCs w:val="26"/>
        </w:rPr>
        <w:t xml:space="preserve">; </w:t>
      </w:r>
    </w:p>
    <w:p w:rsidR="00CD3AA5" w:rsidRPr="001C0A61" w:rsidRDefault="00CD3AA5" w:rsidP="00167E5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- </w:t>
      </w:r>
      <w:r w:rsidRPr="00C575AF">
        <w:rPr>
          <w:rFonts w:ascii="Times New Roman" w:hAnsi="Times New Roman"/>
          <w:sz w:val="28"/>
          <w:szCs w:val="28"/>
        </w:rPr>
        <w:t>МАОУ «Лицей №6 г. Благовещенска»</w:t>
      </w:r>
    </w:p>
    <w:p w:rsidR="00CD3AA5" w:rsidRPr="00B7391D" w:rsidRDefault="00CD3AA5" w:rsidP="001C0A6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 xml:space="preserve">Амурская область, г.Благовещенск, ул. </w:t>
      </w:r>
      <w:r>
        <w:rPr>
          <w:rFonts w:ascii="Times New Roman" w:hAnsi="Times New Roman"/>
          <w:sz w:val="26"/>
          <w:szCs w:val="26"/>
        </w:rPr>
        <w:t>Горького, 233</w:t>
      </w:r>
    </w:p>
    <w:p w:rsidR="00CD3AA5" w:rsidRPr="00040947" w:rsidRDefault="00CD3AA5" w:rsidP="00167E5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7391D">
        <w:rPr>
          <w:rFonts w:ascii="Times New Roman" w:hAnsi="Times New Roman"/>
          <w:sz w:val="26"/>
          <w:szCs w:val="26"/>
        </w:rPr>
        <w:t>Тел</w:t>
      </w:r>
      <w:r w:rsidRPr="00040947">
        <w:rPr>
          <w:rFonts w:ascii="Times New Roman" w:hAnsi="Times New Roman"/>
          <w:sz w:val="26"/>
          <w:szCs w:val="26"/>
        </w:rPr>
        <w:t>.  (4162</w:t>
      </w:r>
      <w:r>
        <w:rPr>
          <w:rFonts w:ascii="Times New Roman" w:hAnsi="Times New Roman"/>
          <w:sz w:val="26"/>
          <w:szCs w:val="26"/>
        </w:rPr>
        <w:t>)</w:t>
      </w:r>
      <w:r w:rsidRPr="00040947">
        <w:rPr>
          <w:rFonts w:ascii="Times New Roman" w:hAnsi="Times New Roman"/>
          <w:sz w:val="26"/>
          <w:szCs w:val="26"/>
        </w:rPr>
        <w:t xml:space="preserve"> 52-25-98</w:t>
      </w:r>
      <w:r>
        <w:rPr>
          <w:rFonts w:ascii="Times New Roman" w:hAnsi="Times New Roman"/>
          <w:sz w:val="26"/>
          <w:szCs w:val="26"/>
        </w:rPr>
        <w:t xml:space="preserve">, </w:t>
      </w:r>
      <w:r w:rsidRPr="00B7391D">
        <w:rPr>
          <w:rFonts w:ascii="Times New Roman" w:hAnsi="Times New Roman"/>
          <w:sz w:val="26"/>
          <w:szCs w:val="26"/>
          <w:lang w:val="en-US"/>
        </w:rPr>
        <w:t>e</w:t>
      </w:r>
      <w:r w:rsidRPr="00040947">
        <w:rPr>
          <w:rFonts w:ascii="Times New Roman" w:hAnsi="Times New Roman"/>
          <w:sz w:val="26"/>
          <w:szCs w:val="26"/>
        </w:rPr>
        <w:t>-</w:t>
      </w:r>
      <w:r w:rsidRPr="00B7391D">
        <w:rPr>
          <w:rFonts w:ascii="Times New Roman" w:hAnsi="Times New Roman"/>
          <w:sz w:val="26"/>
          <w:szCs w:val="26"/>
          <w:lang w:val="en-US"/>
        </w:rPr>
        <w:t>mail</w:t>
      </w:r>
      <w:r w:rsidRPr="00040947">
        <w:rPr>
          <w:rFonts w:ascii="Times New Roman" w:hAnsi="Times New Roman"/>
          <w:sz w:val="26"/>
          <w:szCs w:val="26"/>
        </w:rPr>
        <w:t xml:space="preserve">:  </w:t>
      </w:r>
      <w:hyperlink r:id="rId7" w:history="1"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spoh</w:t>
        </w:r>
        <w:r w:rsidRPr="00040947">
          <w:rPr>
            <w:rStyle w:val="Hyperlink"/>
            <w:rFonts w:ascii="Times New Roman" w:hAnsi="Times New Roman"/>
            <w:sz w:val="26"/>
            <w:szCs w:val="26"/>
          </w:rPr>
          <w:t>6@</w:t>
        </w:r>
        <w:r w:rsidRPr="00B7391D">
          <w:rPr>
            <w:rStyle w:val="Hyperlink"/>
            <w:rFonts w:ascii="Times New Roman" w:hAnsi="Times New Roman"/>
            <w:sz w:val="26"/>
            <w:szCs w:val="26"/>
            <w:lang w:val="en-US"/>
          </w:rPr>
          <w:t>mail</w:t>
        </w:r>
        <w:r w:rsidRPr="00040947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A31F74">
          <w:rPr>
            <w:rStyle w:val="Hyperlink"/>
            <w:rFonts w:ascii="Times New Roman" w:hAnsi="Times New Roman"/>
            <w:sz w:val="26"/>
            <w:szCs w:val="26"/>
            <w:lang w:val="en-US"/>
          </w:rPr>
          <w:t>ru</w:t>
        </w:r>
      </w:hyperlink>
    </w:p>
    <w:p w:rsidR="00CD3AA5" w:rsidRPr="00040947" w:rsidRDefault="00CD3AA5" w:rsidP="00167E5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</w:p>
    <w:bookmarkEnd w:id="0"/>
    <w:p w:rsidR="00CD3AA5" w:rsidRPr="00040947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D3AA5" w:rsidRPr="00040947" w:rsidRDefault="00CD3AA5" w:rsidP="00C575A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D3AA5" w:rsidRPr="00040947" w:rsidSect="009E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F5B"/>
    <w:multiLevelType w:val="hybridMultilevel"/>
    <w:tmpl w:val="1632D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2A05A6"/>
    <w:multiLevelType w:val="hybridMultilevel"/>
    <w:tmpl w:val="BB8C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7A25CC"/>
    <w:multiLevelType w:val="hybridMultilevel"/>
    <w:tmpl w:val="A3A0D54C"/>
    <w:lvl w:ilvl="0" w:tplc="89C4CCF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4EB"/>
    <w:rsid w:val="00001619"/>
    <w:rsid w:val="0003646F"/>
    <w:rsid w:val="00040947"/>
    <w:rsid w:val="000E23DC"/>
    <w:rsid w:val="00100D59"/>
    <w:rsid w:val="00102921"/>
    <w:rsid w:val="00167E55"/>
    <w:rsid w:val="001C0A61"/>
    <w:rsid w:val="001C4628"/>
    <w:rsid w:val="002C3EB3"/>
    <w:rsid w:val="002F5857"/>
    <w:rsid w:val="003A7F3A"/>
    <w:rsid w:val="0044202F"/>
    <w:rsid w:val="00504171"/>
    <w:rsid w:val="00515012"/>
    <w:rsid w:val="00653BA2"/>
    <w:rsid w:val="00653C60"/>
    <w:rsid w:val="007858B8"/>
    <w:rsid w:val="007E3054"/>
    <w:rsid w:val="008061DB"/>
    <w:rsid w:val="00807113"/>
    <w:rsid w:val="00856929"/>
    <w:rsid w:val="0089050B"/>
    <w:rsid w:val="00901B7C"/>
    <w:rsid w:val="00907982"/>
    <w:rsid w:val="00996C8D"/>
    <w:rsid w:val="009E6478"/>
    <w:rsid w:val="00A24826"/>
    <w:rsid w:val="00A31F74"/>
    <w:rsid w:val="00A73AD8"/>
    <w:rsid w:val="00A74ED6"/>
    <w:rsid w:val="00B14F2E"/>
    <w:rsid w:val="00B7124D"/>
    <w:rsid w:val="00B7391D"/>
    <w:rsid w:val="00BF6FF6"/>
    <w:rsid w:val="00C145AA"/>
    <w:rsid w:val="00C31DF1"/>
    <w:rsid w:val="00C575AF"/>
    <w:rsid w:val="00CD3AA5"/>
    <w:rsid w:val="00D131A2"/>
    <w:rsid w:val="00D22E76"/>
    <w:rsid w:val="00D240D5"/>
    <w:rsid w:val="00DB02ED"/>
    <w:rsid w:val="00E67CE2"/>
    <w:rsid w:val="00F404EB"/>
    <w:rsid w:val="00F61B56"/>
    <w:rsid w:val="00F83BF9"/>
    <w:rsid w:val="00FD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7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029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D240D5"/>
    <w:rPr>
      <w:rFonts w:cs="Times New Roman"/>
    </w:rPr>
  </w:style>
  <w:style w:type="character" w:styleId="Hyperlink">
    <w:name w:val="Hyperlink"/>
    <w:basedOn w:val="DefaultParagraphFont"/>
    <w:uiPriority w:val="99"/>
    <w:rsid w:val="00167E55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oh6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erdce@rambler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194</TotalTime>
  <Pages>2</Pages>
  <Words>548</Words>
  <Characters>3124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User</cp:lastModifiedBy>
  <cp:revision>35</cp:revision>
  <dcterms:created xsi:type="dcterms:W3CDTF">2019-06-29T09:06:00Z</dcterms:created>
  <dcterms:modified xsi:type="dcterms:W3CDTF">2019-08-14T07:13:00Z</dcterms:modified>
</cp:coreProperties>
</file>
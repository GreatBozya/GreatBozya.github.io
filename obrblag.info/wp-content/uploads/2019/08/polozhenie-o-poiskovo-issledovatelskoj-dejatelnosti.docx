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8990"/>
        <w:gridCol w:w="581"/>
      </w:tblGrid>
      <w:tr w:rsidR="00C55EB1" w:rsidRPr="0089050B" w:rsidTr="0044202F">
        <w:tc>
          <w:tcPr>
            <w:tcW w:w="5012" w:type="dxa"/>
          </w:tcPr>
          <w:p w:rsidR="00C55EB1" w:rsidRPr="003D4D7D" w:rsidRDefault="00C55EB1" w:rsidP="00CA61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4D7D">
              <w:rPr>
                <w:rFonts w:ascii="Times New Roman" w:hAnsi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.75pt;height:176.25pt">
                  <v:imagedata r:id="rId5" o:title=""/>
                </v:shape>
              </w:pict>
            </w:r>
          </w:p>
        </w:tc>
        <w:tc>
          <w:tcPr>
            <w:tcW w:w="5012" w:type="dxa"/>
          </w:tcPr>
          <w:p w:rsidR="00C55EB1" w:rsidRPr="0089050B" w:rsidRDefault="00C55EB1" w:rsidP="00CA61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55EB1" w:rsidRDefault="00C55EB1" w:rsidP="003D4D7D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</w:p>
    <w:p w:rsidR="00C55EB1" w:rsidRPr="00952060" w:rsidRDefault="00C55EB1" w:rsidP="00CA61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52060">
        <w:rPr>
          <w:rFonts w:ascii="Times New Roman" w:hAnsi="Times New Roman"/>
          <w:b/>
          <w:sz w:val="28"/>
          <w:szCs w:val="28"/>
        </w:rPr>
        <w:t>ПОЛОЖЕНИЕ</w:t>
      </w:r>
    </w:p>
    <w:p w:rsidR="00C55EB1" w:rsidRPr="00952060" w:rsidRDefault="00C55EB1" w:rsidP="00CA61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поисково-исследовательск</w:t>
      </w:r>
      <w:r w:rsidRPr="00952060">
        <w:rPr>
          <w:rFonts w:ascii="Times New Roman" w:hAnsi="Times New Roman"/>
          <w:b/>
          <w:sz w:val="28"/>
          <w:szCs w:val="28"/>
        </w:rPr>
        <w:t xml:space="preserve">ой работе юнармейских классов </w:t>
      </w:r>
    </w:p>
    <w:p w:rsidR="00C55EB1" w:rsidRPr="00B7391D" w:rsidRDefault="00C55EB1" w:rsidP="00CA614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C55EB1" w:rsidRPr="00B7391D" w:rsidRDefault="00C55EB1" w:rsidP="00CA6144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Общие положения</w:t>
      </w:r>
    </w:p>
    <w:p w:rsidR="00C55EB1" w:rsidRPr="00B7391D" w:rsidRDefault="00C55EB1" w:rsidP="00CA6144">
      <w:pPr>
        <w:pStyle w:val="ListParagraph"/>
        <w:spacing w:after="0" w:line="240" w:lineRule="auto"/>
        <w:ind w:left="-11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Поисково-исследовательская работа проводится в рамках проекта "Духовные скрепы Юнармии", поддержанного Фондом президентских грантов - </w:t>
      </w:r>
      <w:r>
        <w:rPr>
          <w:rFonts w:ascii="Times New Roman" w:hAnsi="Times New Roman"/>
          <w:sz w:val="26"/>
          <w:szCs w:val="26"/>
        </w:rPr>
        <w:t xml:space="preserve">АООДМСБИО </w:t>
      </w:r>
      <w:r w:rsidRPr="00B7391D">
        <w:rPr>
          <w:rFonts w:ascii="Times New Roman" w:hAnsi="Times New Roman"/>
          <w:sz w:val="26"/>
          <w:szCs w:val="26"/>
        </w:rPr>
        <w:t>«Открытое сердце» совместно с главным партнёром проекта  - МАОУ «Лицей №6 г. Благовещенска», далее "Организатор".</w:t>
      </w:r>
    </w:p>
    <w:p w:rsidR="00C55EB1" w:rsidRPr="00B7391D" w:rsidRDefault="00C55EB1" w:rsidP="00CA6144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Настоящее Положение определяет порядок организации поисково-исследовательской работы юнармейских классов (далее – Поисково-исследовательская работа).</w:t>
      </w:r>
    </w:p>
    <w:p w:rsidR="00C55EB1" w:rsidRPr="00B7391D" w:rsidRDefault="00C55EB1" w:rsidP="009A63E4">
      <w:pPr>
        <w:spacing w:line="240" w:lineRule="auto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b/>
          <w:i/>
          <w:sz w:val="26"/>
          <w:szCs w:val="26"/>
        </w:rPr>
        <w:t xml:space="preserve">Цель Поисково-исследовательской работы </w:t>
      </w:r>
      <w:r w:rsidRPr="00B7391D">
        <w:rPr>
          <w:rFonts w:ascii="Times New Roman" w:hAnsi="Times New Roman"/>
          <w:sz w:val="26"/>
          <w:szCs w:val="26"/>
        </w:rPr>
        <w:t>– воспитание нравственного гражданина-патриота, любящего и знающего историю своей страны, понимающего важность сохранения исторической памяти.</w:t>
      </w:r>
      <w:r w:rsidRPr="00B7391D">
        <w:rPr>
          <w:rStyle w:val="apple-converted-space"/>
          <w:rFonts w:ascii="Times New Roman" w:hAnsi="Times New Roman"/>
          <w:sz w:val="26"/>
          <w:szCs w:val="26"/>
        </w:rPr>
        <w:t> </w:t>
      </w:r>
    </w:p>
    <w:p w:rsidR="00C55EB1" w:rsidRPr="00B7391D" w:rsidRDefault="00C55EB1" w:rsidP="00935BAB">
      <w:pPr>
        <w:spacing w:after="0" w:line="240" w:lineRule="auto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Основные задачи Поисково-исследовательской работы:</w:t>
      </w:r>
    </w:p>
    <w:p w:rsidR="00C55EB1" w:rsidRPr="00B7391D" w:rsidRDefault="00C55EB1" w:rsidP="00B623EC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Организовать исследовательскую работу по поиску и накоплению материалов о жизни жителей области, участвующих или сохраняющих исторические документы, в том числе в семейных архивах: </w:t>
      </w:r>
      <w:r w:rsidRPr="00B7391D">
        <w:rPr>
          <w:rFonts w:ascii="Times New Roman" w:hAnsi="Times New Roman"/>
          <w:b/>
          <w:color w:val="333333"/>
          <w:sz w:val="26"/>
          <w:szCs w:val="26"/>
        </w:rPr>
        <w:t>писем с фронта, наградных листов, фронтовых газет, повесток, похоронок, журналов боёв</w:t>
      </w:r>
      <w:r w:rsidRPr="00B7391D">
        <w:rPr>
          <w:rFonts w:ascii="Times New Roman" w:hAnsi="Times New Roman"/>
          <w:color w:val="333333"/>
          <w:sz w:val="26"/>
          <w:szCs w:val="26"/>
        </w:rPr>
        <w:t xml:space="preserve"> и иных документов).</w:t>
      </w:r>
    </w:p>
    <w:p w:rsidR="00C55EB1" w:rsidRPr="00B7391D" w:rsidRDefault="00C55EB1" w:rsidP="00CA61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развить у школьников стремление изучать и сохранять историческую память;</w:t>
      </w:r>
    </w:p>
    <w:p w:rsidR="00C55EB1" w:rsidRPr="00B7391D" w:rsidRDefault="00C55EB1" w:rsidP="00CA61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способствовать формированию личностного отношения учащихся к ней;</w:t>
      </w:r>
    </w:p>
    <w:p w:rsidR="00C55EB1" w:rsidRPr="00B7391D" w:rsidRDefault="00C55EB1" w:rsidP="00CA61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развивать гражданские качества учащихся, патриотическое отношение к Родине;</w:t>
      </w:r>
    </w:p>
    <w:p w:rsidR="00C55EB1" w:rsidRPr="00B7391D" w:rsidRDefault="00C55EB1" w:rsidP="00CA61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способствовать развитию личностных качеств учащихся средствами краеведения.</w:t>
      </w:r>
    </w:p>
    <w:p w:rsidR="00C55EB1" w:rsidRPr="00B7391D" w:rsidRDefault="00C55EB1" w:rsidP="00CA6144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55EB1" w:rsidRPr="00B7391D" w:rsidRDefault="00C55EB1" w:rsidP="00CA61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Содержание и формы работы Поисково-исследовательской работы</w:t>
      </w:r>
    </w:p>
    <w:p w:rsidR="00C55EB1" w:rsidRPr="00B7391D" w:rsidRDefault="00C55EB1" w:rsidP="00CA6144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Для достижения поставленных целей и задач Организатор  содействует участникам проекта в работе с сотрудниками музеев, библиотек, советом ветеранов, а также с другими заинтересованными организациями области.</w:t>
      </w:r>
    </w:p>
    <w:p w:rsidR="00C55EB1" w:rsidRPr="00B7391D" w:rsidRDefault="00C55EB1" w:rsidP="00CA6144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Обучающиеся юнармейских классов демонстрирует итоги своей поисково-исследовательской работы в форме предоставления качественных копий и (или) сканов документов Второй мировой войны </w:t>
      </w:r>
      <w:r w:rsidRPr="00B7391D">
        <w:rPr>
          <w:rFonts w:ascii="Times New Roman" w:hAnsi="Times New Roman"/>
          <w:color w:val="333333"/>
          <w:sz w:val="26"/>
          <w:szCs w:val="26"/>
        </w:rPr>
        <w:t>(</w:t>
      </w:r>
      <w:r w:rsidRPr="00B7391D">
        <w:rPr>
          <w:rFonts w:ascii="Times New Roman" w:hAnsi="Times New Roman"/>
          <w:b/>
          <w:color w:val="333333"/>
          <w:sz w:val="26"/>
          <w:szCs w:val="26"/>
        </w:rPr>
        <w:t>писем с фронта, наградных листов, фронтовых газет, повесток, похоронок, журналов боёв</w:t>
      </w:r>
      <w:r w:rsidRPr="00B7391D">
        <w:rPr>
          <w:rFonts w:ascii="Times New Roman" w:hAnsi="Times New Roman"/>
          <w:color w:val="333333"/>
          <w:sz w:val="26"/>
          <w:szCs w:val="26"/>
        </w:rPr>
        <w:t xml:space="preserve"> и пр).</w:t>
      </w:r>
    </w:p>
    <w:p w:rsidR="00C55EB1" w:rsidRPr="00B7391D" w:rsidRDefault="00C55EB1" w:rsidP="00020551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p w:rsidR="00C55EB1" w:rsidRPr="00B7391D" w:rsidRDefault="00C55EB1" w:rsidP="00CA61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Требования к предоставляемым документам:</w:t>
      </w:r>
    </w:p>
    <w:p w:rsidR="00C55EB1" w:rsidRPr="00B7391D" w:rsidRDefault="00C55EB1" w:rsidP="0002055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- заявка (Приложение 1)</w:t>
      </w:r>
    </w:p>
    <w:p w:rsidR="00C55EB1" w:rsidRPr="00B7391D" w:rsidRDefault="00C55EB1" w:rsidP="0002055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- качественные цветные копии в натуральную величину;</w:t>
      </w:r>
    </w:p>
    <w:p w:rsidR="00C55EB1" w:rsidRPr="00B7391D" w:rsidRDefault="00C55EB1" w:rsidP="0039294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- качественные сканы с разрешением 300 </w:t>
      </w:r>
      <w:r w:rsidRPr="00B7391D">
        <w:rPr>
          <w:rFonts w:ascii="Times New Roman" w:hAnsi="Times New Roman"/>
          <w:sz w:val="26"/>
          <w:szCs w:val="26"/>
          <w:lang w:val="en-US"/>
        </w:rPr>
        <w:t>dpi</w:t>
      </w:r>
      <w:r w:rsidRPr="00B7391D">
        <w:rPr>
          <w:rFonts w:ascii="Times New Roman" w:hAnsi="Times New Roman"/>
          <w:sz w:val="26"/>
          <w:szCs w:val="26"/>
        </w:rPr>
        <w:t xml:space="preserve"> в формате </w:t>
      </w:r>
      <w:r w:rsidRPr="00B7391D">
        <w:rPr>
          <w:rFonts w:ascii="Times New Roman" w:hAnsi="Times New Roman"/>
          <w:sz w:val="26"/>
          <w:szCs w:val="26"/>
          <w:lang w:val="en-US"/>
        </w:rPr>
        <w:t>jpeg</w:t>
      </w:r>
      <w:r w:rsidRPr="00B7391D">
        <w:rPr>
          <w:rFonts w:ascii="Times New Roman" w:hAnsi="Times New Roman"/>
          <w:sz w:val="26"/>
          <w:szCs w:val="26"/>
        </w:rPr>
        <w:t>.</w:t>
      </w:r>
    </w:p>
    <w:p w:rsidR="00C55EB1" w:rsidRPr="00B7391D" w:rsidRDefault="00C55EB1" w:rsidP="0039294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При отсутствии заявки документы могут быть классифицированы "без имени".</w:t>
      </w:r>
    </w:p>
    <w:p w:rsidR="00C55EB1" w:rsidRPr="00B7391D" w:rsidRDefault="00C55EB1" w:rsidP="0039294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:rsidR="00C55EB1" w:rsidRPr="00B7391D" w:rsidRDefault="00C55EB1" w:rsidP="003929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Срок и контакты:</w:t>
      </w:r>
    </w:p>
    <w:p w:rsidR="00C55EB1" w:rsidRPr="00B7391D" w:rsidRDefault="00C55EB1" w:rsidP="0039294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B7391D">
        <w:rPr>
          <w:rFonts w:ascii="Times New Roman" w:hAnsi="Times New Roman"/>
          <w:b/>
          <w:sz w:val="26"/>
          <w:szCs w:val="26"/>
          <w:u w:val="single"/>
        </w:rPr>
        <w:t>До 30 сентября 2019 года:</w:t>
      </w:r>
    </w:p>
    <w:p w:rsidR="00C55EB1" w:rsidRPr="00B7391D" w:rsidRDefault="00C55EB1" w:rsidP="0039294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- Копии (или оригиналы) документов сдавать лично или через представителя Организатору, предварительно согласовав место, день и время по телефону: 89145502746.</w:t>
      </w:r>
    </w:p>
    <w:p w:rsidR="00C55EB1" w:rsidRPr="00B7391D" w:rsidRDefault="00C55EB1" w:rsidP="00D14EC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- В электронном виде - в формате </w:t>
      </w:r>
      <w:r w:rsidRPr="00B7391D">
        <w:rPr>
          <w:rFonts w:ascii="Times New Roman" w:hAnsi="Times New Roman"/>
          <w:sz w:val="26"/>
          <w:szCs w:val="26"/>
          <w:lang w:val="en-US"/>
        </w:rPr>
        <w:t>jpeg</w:t>
      </w:r>
      <w:r w:rsidRPr="00B7391D">
        <w:rPr>
          <w:rFonts w:ascii="Times New Roman" w:hAnsi="Times New Roman"/>
          <w:sz w:val="26"/>
          <w:szCs w:val="26"/>
        </w:rPr>
        <w:t xml:space="preserve">  (не вставлять в ворд и иные программы) направлять на </w:t>
      </w:r>
      <w:r w:rsidRPr="00B7391D">
        <w:rPr>
          <w:rFonts w:ascii="Times New Roman" w:hAnsi="Times New Roman"/>
          <w:sz w:val="26"/>
          <w:szCs w:val="26"/>
          <w:lang w:val="en-US"/>
        </w:rPr>
        <w:t>e</w:t>
      </w:r>
      <w:r w:rsidRPr="00B7391D">
        <w:rPr>
          <w:rFonts w:ascii="Times New Roman" w:hAnsi="Times New Roman"/>
          <w:sz w:val="26"/>
          <w:szCs w:val="26"/>
        </w:rPr>
        <w:t>-</w:t>
      </w:r>
      <w:r w:rsidRPr="00B7391D">
        <w:rPr>
          <w:rFonts w:ascii="Times New Roman" w:hAnsi="Times New Roman"/>
          <w:sz w:val="26"/>
          <w:szCs w:val="26"/>
          <w:lang w:val="en-US"/>
        </w:rPr>
        <w:t>mail</w:t>
      </w:r>
      <w:r w:rsidRPr="00B7391D">
        <w:rPr>
          <w:rFonts w:ascii="Times New Roman" w:hAnsi="Times New Roman"/>
          <w:sz w:val="26"/>
          <w:szCs w:val="26"/>
        </w:rPr>
        <w:t xml:space="preserve">:  </w:t>
      </w:r>
      <w:hyperlink r:id="rId6" w:history="1"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ocerdce</w:t>
        </w:r>
        <w:r w:rsidRPr="00B7391D">
          <w:rPr>
            <w:rStyle w:val="Hyperlink"/>
            <w:rFonts w:ascii="Times New Roman" w:hAnsi="Times New Roman"/>
            <w:sz w:val="26"/>
            <w:szCs w:val="26"/>
          </w:rPr>
          <w:t>@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rambler</w:t>
        </w:r>
        <w:r w:rsidRPr="00B7391D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ru</w:t>
        </w:r>
      </w:hyperlink>
      <w:r w:rsidRPr="00B7391D">
        <w:rPr>
          <w:rFonts w:ascii="Times New Roman" w:hAnsi="Times New Roman"/>
          <w:sz w:val="26"/>
          <w:szCs w:val="26"/>
        </w:rPr>
        <w:t xml:space="preserve">   или лично (через представителя), предварительно согласовав место, день и время по телефону: 89145502746.</w:t>
      </w:r>
    </w:p>
    <w:p w:rsidR="00C55EB1" w:rsidRPr="00B7391D" w:rsidRDefault="00C55EB1" w:rsidP="0068389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- Организатор рекомендует сдавать результаты поисково-исследовательской работы организованно, через представителя образовательного учреждения, города, села, руководителя.</w:t>
      </w:r>
    </w:p>
    <w:p w:rsidR="00C55EB1" w:rsidRPr="00B7391D" w:rsidRDefault="00C55EB1" w:rsidP="0039294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</w:p>
    <w:p w:rsidR="00C55EB1" w:rsidRPr="00B7391D" w:rsidRDefault="00C55EB1" w:rsidP="003929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Подведение итогов</w:t>
      </w:r>
    </w:p>
    <w:p w:rsidR="00C55EB1" w:rsidRPr="00B7391D" w:rsidRDefault="00C55EB1" w:rsidP="00CA6144">
      <w:pPr>
        <w:spacing w:line="240" w:lineRule="auto"/>
        <w:rPr>
          <w:rFonts w:ascii="Times New Roman" w:hAnsi="Times New Roman"/>
          <w:color w:val="333333"/>
          <w:sz w:val="26"/>
          <w:szCs w:val="26"/>
        </w:rPr>
      </w:pPr>
      <w:r w:rsidRPr="00B7391D">
        <w:rPr>
          <w:rFonts w:ascii="Times New Roman" w:hAnsi="Times New Roman"/>
          <w:color w:val="333333"/>
          <w:sz w:val="26"/>
          <w:szCs w:val="26"/>
        </w:rPr>
        <w:t xml:space="preserve">Отбор документов для включения в издательский Комплект проводится Организатором с привлечение компетентных лиц в срок до 10 октября 2019 года. </w:t>
      </w:r>
    </w:p>
    <w:p w:rsidR="00C55EB1" w:rsidRPr="00B7391D" w:rsidRDefault="00C55EB1" w:rsidP="00CA6144">
      <w:pPr>
        <w:spacing w:line="240" w:lineRule="auto"/>
        <w:rPr>
          <w:rFonts w:ascii="Times New Roman" w:hAnsi="Times New Roman"/>
          <w:color w:val="333333"/>
          <w:sz w:val="26"/>
          <w:szCs w:val="26"/>
        </w:rPr>
      </w:pPr>
      <w:r w:rsidRPr="00B7391D">
        <w:rPr>
          <w:rFonts w:ascii="Times New Roman" w:hAnsi="Times New Roman"/>
          <w:color w:val="333333"/>
          <w:sz w:val="26"/>
          <w:szCs w:val="26"/>
        </w:rPr>
        <w:t xml:space="preserve">На основе отобранных образцов Организатор изготавливает </w:t>
      </w:r>
      <w:r w:rsidRPr="00B7391D">
        <w:rPr>
          <w:rFonts w:ascii="Times New Roman" w:hAnsi="Times New Roman"/>
          <w:b/>
          <w:color w:val="333333"/>
          <w:sz w:val="26"/>
          <w:szCs w:val="26"/>
        </w:rPr>
        <w:t>Комплекты документов времен Второй мировой войны в натуральную величину</w:t>
      </w:r>
      <w:r w:rsidRPr="00B7391D">
        <w:rPr>
          <w:rFonts w:ascii="Times New Roman" w:hAnsi="Times New Roman"/>
          <w:color w:val="333333"/>
          <w:sz w:val="26"/>
          <w:szCs w:val="26"/>
        </w:rPr>
        <w:t xml:space="preserve"> тиражом 500 экз. Комплект состоит из папки для хранения и  20 разных документов.</w:t>
      </w:r>
    </w:p>
    <w:p w:rsidR="00C55EB1" w:rsidRPr="00B7391D" w:rsidRDefault="00C55EB1" w:rsidP="00CA6144">
      <w:pPr>
        <w:spacing w:line="240" w:lineRule="auto"/>
        <w:rPr>
          <w:rFonts w:ascii="Times New Roman" w:hAnsi="Times New Roman"/>
          <w:color w:val="333333"/>
          <w:sz w:val="26"/>
          <w:szCs w:val="26"/>
        </w:rPr>
      </w:pPr>
      <w:r w:rsidRPr="00B7391D">
        <w:rPr>
          <w:rFonts w:ascii="Times New Roman" w:hAnsi="Times New Roman"/>
          <w:color w:val="333333"/>
          <w:sz w:val="26"/>
          <w:szCs w:val="26"/>
        </w:rPr>
        <w:t xml:space="preserve">Тираж будет распределен и  безвозмездно передан участникам и партнёрам проекта, общественным организациям патриотической направленности, библиотекам, музеям и школам Амурской области (через областные и муниципальные учреждения). </w:t>
      </w:r>
    </w:p>
    <w:p w:rsidR="00C55EB1" w:rsidRPr="00B7391D" w:rsidRDefault="00C55EB1" w:rsidP="002E76E3">
      <w:pPr>
        <w:spacing w:line="240" w:lineRule="auto"/>
        <w:rPr>
          <w:rFonts w:ascii="Times New Roman" w:hAnsi="Times New Roman"/>
          <w:color w:val="333333"/>
          <w:sz w:val="26"/>
          <w:szCs w:val="26"/>
        </w:rPr>
      </w:pPr>
      <w:r w:rsidRPr="00B7391D">
        <w:rPr>
          <w:rFonts w:ascii="Times New Roman" w:hAnsi="Times New Roman"/>
          <w:color w:val="333333"/>
          <w:sz w:val="26"/>
          <w:szCs w:val="26"/>
        </w:rPr>
        <w:t>Приоритет при распределении будет отдан организациям и территориям Амурской области, наиболее активно участвующим в реализации проекта "Духовные скрепы Юнармии".</w:t>
      </w:r>
    </w:p>
    <w:p w:rsidR="00C55EB1" w:rsidRPr="00B7391D" w:rsidRDefault="00C55EB1" w:rsidP="00CA61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Контакты организатора</w:t>
      </w:r>
    </w:p>
    <w:p w:rsidR="00C55EB1" w:rsidRPr="00B7391D" w:rsidRDefault="00C55EB1" w:rsidP="00CD1C88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B7391D">
        <w:rPr>
          <w:rFonts w:ascii="Times New Roman" w:hAnsi="Times New Roman"/>
          <w:sz w:val="26"/>
          <w:szCs w:val="26"/>
        </w:rPr>
        <w:t>АООДМСБИО    "Открытое сердце"</w:t>
      </w:r>
    </w:p>
    <w:p w:rsidR="00C55EB1" w:rsidRPr="00B7391D" w:rsidRDefault="00C55EB1" w:rsidP="00CD1C88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Амурская область, г.Благовещенск, ул. Ленина, 78.</w:t>
      </w:r>
    </w:p>
    <w:p w:rsidR="00C55EB1" w:rsidRPr="00CD1C88" w:rsidRDefault="00C55EB1" w:rsidP="00CD1C88">
      <w:pPr>
        <w:spacing w:after="0" w:line="240" w:lineRule="auto"/>
        <w:jc w:val="both"/>
      </w:pPr>
      <w:r w:rsidRPr="00B7391D">
        <w:rPr>
          <w:rFonts w:ascii="Times New Roman" w:hAnsi="Times New Roman"/>
          <w:sz w:val="26"/>
          <w:szCs w:val="26"/>
        </w:rPr>
        <w:t>Тел</w:t>
      </w:r>
      <w:r w:rsidRPr="00CD1C88">
        <w:rPr>
          <w:rFonts w:ascii="Times New Roman" w:hAnsi="Times New Roman"/>
          <w:sz w:val="26"/>
          <w:szCs w:val="26"/>
        </w:rPr>
        <w:t xml:space="preserve">. 8 9145502746, </w:t>
      </w:r>
      <w:r w:rsidRPr="00B7391D">
        <w:rPr>
          <w:rFonts w:ascii="Times New Roman" w:hAnsi="Times New Roman"/>
          <w:sz w:val="26"/>
          <w:szCs w:val="26"/>
          <w:lang w:val="en-US"/>
        </w:rPr>
        <w:t>e</w:t>
      </w:r>
      <w:r w:rsidRPr="00CD1C88">
        <w:rPr>
          <w:rFonts w:ascii="Times New Roman" w:hAnsi="Times New Roman"/>
          <w:sz w:val="26"/>
          <w:szCs w:val="26"/>
        </w:rPr>
        <w:t>-</w:t>
      </w:r>
      <w:r w:rsidRPr="00B7391D">
        <w:rPr>
          <w:rFonts w:ascii="Times New Roman" w:hAnsi="Times New Roman"/>
          <w:sz w:val="26"/>
          <w:szCs w:val="26"/>
          <w:lang w:val="en-US"/>
        </w:rPr>
        <w:t>mail</w:t>
      </w:r>
      <w:r w:rsidRPr="00CD1C88">
        <w:rPr>
          <w:rFonts w:ascii="Times New Roman" w:hAnsi="Times New Roman"/>
          <w:sz w:val="26"/>
          <w:szCs w:val="26"/>
        </w:rPr>
        <w:t xml:space="preserve">:  </w:t>
      </w:r>
      <w:hyperlink r:id="rId7" w:history="1"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ocerdce</w:t>
        </w:r>
        <w:r w:rsidRPr="00CD1C88">
          <w:rPr>
            <w:rStyle w:val="Hyperlink"/>
            <w:rFonts w:ascii="Times New Roman" w:hAnsi="Times New Roman"/>
            <w:sz w:val="26"/>
            <w:szCs w:val="26"/>
          </w:rPr>
          <w:t>@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rambler</w:t>
        </w:r>
        <w:r w:rsidRPr="00CD1C88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ru</w:t>
        </w:r>
      </w:hyperlink>
      <w:r w:rsidRPr="00CD1C88">
        <w:rPr>
          <w:rFonts w:ascii="Times New Roman" w:hAnsi="Times New Roman"/>
          <w:sz w:val="26"/>
          <w:szCs w:val="26"/>
        </w:rPr>
        <w:t xml:space="preserve">; </w:t>
      </w:r>
    </w:p>
    <w:p w:rsidR="00C55EB1" w:rsidRPr="001C0A61" w:rsidRDefault="00C55EB1" w:rsidP="00CD1C8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- </w:t>
      </w:r>
      <w:r w:rsidRPr="00C575AF">
        <w:rPr>
          <w:rFonts w:ascii="Times New Roman" w:hAnsi="Times New Roman"/>
          <w:sz w:val="28"/>
          <w:szCs w:val="28"/>
        </w:rPr>
        <w:t>МАОУ «Лицей №6 г. Благовещенска»</w:t>
      </w:r>
    </w:p>
    <w:p w:rsidR="00C55EB1" w:rsidRPr="00B7391D" w:rsidRDefault="00C55EB1" w:rsidP="00CD1C8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Амурская область, г.Благовещенск, ул. </w:t>
      </w:r>
      <w:r>
        <w:rPr>
          <w:rFonts w:ascii="Times New Roman" w:hAnsi="Times New Roman"/>
          <w:sz w:val="26"/>
          <w:szCs w:val="26"/>
        </w:rPr>
        <w:t>Горького, 233</w:t>
      </w:r>
    </w:p>
    <w:p w:rsidR="00C55EB1" w:rsidRPr="00CD1C88" w:rsidRDefault="00C55EB1" w:rsidP="00CD1C8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Тел</w:t>
      </w:r>
      <w:r w:rsidRPr="00CD1C88">
        <w:rPr>
          <w:rFonts w:ascii="Times New Roman" w:hAnsi="Times New Roman"/>
          <w:sz w:val="26"/>
          <w:szCs w:val="26"/>
        </w:rPr>
        <w:t>.  (4162</w:t>
      </w:r>
      <w:r>
        <w:rPr>
          <w:rFonts w:ascii="Times New Roman" w:hAnsi="Times New Roman"/>
          <w:sz w:val="26"/>
          <w:szCs w:val="26"/>
        </w:rPr>
        <w:t>)</w:t>
      </w:r>
      <w:r w:rsidRPr="00CD1C88">
        <w:rPr>
          <w:rFonts w:ascii="Times New Roman" w:hAnsi="Times New Roman"/>
          <w:sz w:val="26"/>
          <w:szCs w:val="26"/>
        </w:rPr>
        <w:t xml:space="preserve"> 52-25-98</w:t>
      </w:r>
      <w:r>
        <w:rPr>
          <w:rFonts w:ascii="Times New Roman" w:hAnsi="Times New Roman"/>
          <w:sz w:val="26"/>
          <w:szCs w:val="26"/>
        </w:rPr>
        <w:t xml:space="preserve">, </w:t>
      </w:r>
      <w:r w:rsidRPr="00B7391D">
        <w:rPr>
          <w:rFonts w:ascii="Times New Roman" w:hAnsi="Times New Roman"/>
          <w:sz w:val="26"/>
          <w:szCs w:val="26"/>
          <w:lang w:val="en-US"/>
        </w:rPr>
        <w:t>e</w:t>
      </w:r>
      <w:r w:rsidRPr="00CD1C88">
        <w:rPr>
          <w:rFonts w:ascii="Times New Roman" w:hAnsi="Times New Roman"/>
          <w:sz w:val="26"/>
          <w:szCs w:val="26"/>
        </w:rPr>
        <w:t>-</w:t>
      </w:r>
      <w:r w:rsidRPr="00B7391D">
        <w:rPr>
          <w:rFonts w:ascii="Times New Roman" w:hAnsi="Times New Roman"/>
          <w:sz w:val="26"/>
          <w:szCs w:val="26"/>
          <w:lang w:val="en-US"/>
        </w:rPr>
        <w:t>mail</w:t>
      </w:r>
      <w:r w:rsidRPr="00CD1C88">
        <w:rPr>
          <w:rFonts w:ascii="Times New Roman" w:hAnsi="Times New Roman"/>
          <w:sz w:val="26"/>
          <w:szCs w:val="26"/>
        </w:rPr>
        <w:t xml:space="preserve">:  </w:t>
      </w:r>
      <w:hyperlink r:id="rId8" w:history="1"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spoh</w:t>
        </w:r>
        <w:r w:rsidRPr="00CD1C88">
          <w:rPr>
            <w:rStyle w:val="Hyperlink"/>
            <w:rFonts w:ascii="Times New Roman" w:hAnsi="Times New Roman"/>
            <w:sz w:val="26"/>
            <w:szCs w:val="26"/>
          </w:rPr>
          <w:t>6@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mail</w:t>
        </w:r>
        <w:r w:rsidRPr="00CD1C88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A31F74">
          <w:rPr>
            <w:rStyle w:val="Hyperlink"/>
            <w:rFonts w:ascii="Times New Roman" w:hAnsi="Times New Roman"/>
            <w:sz w:val="26"/>
            <w:szCs w:val="26"/>
            <w:lang w:val="en-US"/>
          </w:rPr>
          <w:t>ru</w:t>
        </w:r>
      </w:hyperlink>
    </w:p>
    <w:p w:rsidR="00C55EB1" w:rsidRPr="00B7391D" w:rsidRDefault="00C55EB1" w:rsidP="00CA6144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C55EB1" w:rsidRPr="00B7391D" w:rsidRDefault="00C55EB1" w:rsidP="00B867C2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C55EB1" w:rsidRPr="00B7391D" w:rsidRDefault="00C55EB1" w:rsidP="00B867C2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C55EB1" w:rsidRPr="00B7391D" w:rsidRDefault="00C55EB1" w:rsidP="00B867C2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C55EB1" w:rsidRPr="00546027" w:rsidRDefault="00C55EB1" w:rsidP="000C69BA">
      <w:pPr>
        <w:spacing w:after="0" w:line="276" w:lineRule="auto"/>
        <w:ind w:firstLine="709"/>
        <w:jc w:val="right"/>
        <w:rPr>
          <w:rFonts w:ascii="Times New Roman" w:hAnsi="Times New Roman"/>
          <w:sz w:val="28"/>
          <w:szCs w:val="26"/>
        </w:rPr>
      </w:pPr>
      <w:r w:rsidRPr="00546027">
        <w:rPr>
          <w:rFonts w:ascii="Times New Roman" w:hAnsi="Times New Roman"/>
          <w:sz w:val="28"/>
          <w:szCs w:val="26"/>
        </w:rPr>
        <w:t>Приложение</w:t>
      </w:r>
      <w:r>
        <w:rPr>
          <w:rFonts w:ascii="Times New Roman" w:hAnsi="Times New Roman"/>
          <w:sz w:val="28"/>
          <w:szCs w:val="26"/>
        </w:rPr>
        <w:t xml:space="preserve"> 1</w:t>
      </w:r>
    </w:p>
    <w:p w:rsidR="00C55EB1" w:rsidRPr="00546027" w:rsidRDefault="00C55EB1" w:rsidP="000C69BA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</w:p>
    <w:p w:rsidR="00C55EB1" w:rsidRDefault="00C55EB1" w:rsidP="000C69BA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ЗАЯВКА</w:t>
      </w:r>
    </w:p>
    <w:p w:rsidR="00C55EB1" w:rsidRDefault="00C55EB1" w:rsidP="000C69BA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на предоставление документов времен Второй мировой войны</w:t>
      </w:r>
    </w:p>
    <w:p w:rsidR="00C55EB1" w:rsidRDefault="00C55EB1" w:rsidP="000C69BA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по итогам поисково-исследовательской деятельности</w:t>
      </w:r>
    </w:p>
    <w:p w:rsidR="00C55EB1" w:rsidRDefault="00C55EB1" w:rsidP="000C69BA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в рамках проекта "Духовные скрепы Юнармии"</w:t>
      </w:r>
    </w:p>
    <w:p w:rsidR="00C55EB1" w:rsidRPr="00546027" w:rsidRDefault="00C55EB1" w:rsidP="000C69BA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8"/>
        <w:gridCol w:w="5097"/>
      </w:tblGrid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ФИО участника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</w:t>
            </w:r>
          </w:p>
        </w:tc>
        <w:tc>
          <w:tcPr>
            <w:tcW w:w="5097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Дата рождения</w:t>
            </w:r>
          </w:p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5097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 xml:space="preserve">Образовательная организация (или 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класс, </w:t>
            </w:r>
            <w:r w:rsidRPr="00263DDA">
              <w:rPr>
                <w:rFonts w:ascii="Times New Roman" w:hAnsi="Times New Roman"/>
                <w:sz w:val="28"/>
                <w:szCs w:val="26"/>
              </w:rPr>
              <w:t>юнармейское объединение</w:t>
            </w:r>
            <w:r>
              <w:rPr>
                <w:rFonts w:ascii="Times New Roman" w:hAnsi="Times New Roman"/>
                <w:sz w:val="28"/>
                <w:szCs w:val="26"/>
              </w:rPr>
              <w:t>),</w:t>
            </w:r>
          </w:p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адрес</w:t>
            </w:r>
          </w:p>
        </w:tc>
        <w:tc>
          <w:tcPr>
            <w:tcW w:w="5097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Электронный адрес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(обязательно!)</w:t>
            </w:r>
          </w:p>
        </w:tc>
        <w:tc>
          <w:tcPr>
            <w:tcW w:w="5097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263DDA">
              <w:rPr>
                <w:rFonts w:ascii="Times New Roman" w:hAnsi="Times New Roman"/>
                <w:sz w:val="28"/>
                <w:szCs w:val="26"/>
              </w:rPr>
              <w:t>Телефон</w:t>
            </w:r>
          </w:p>
        </w:tc>
        <w:tc>
          <w:tcPr>
            <w:tcW w:w="5097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Наименования документов</w:t>
            </w:r>
          </w:p>
        </w:tc>
        <w:tc>
          <w:tcPr>
            <w:tcW w:w="5097" w:type="dxa"/>
            <w:vAlign w:val="center"/>
          </w:tcPr>
          <w:p w:rsidR="00C55EB1" w:rsidRDefault="00C55EB1" w:rsidP="000C69BA">
            <w:pPr>
              <w:spacing w:after="0" w:line="276" w:lineRule="auto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 xml:space="preserve">1. </w:t>
            </w:r>
          </w:p>
          <w:p w:rsidR="00C55EB1" w:rsidRPr="00263DDA" w:rsidRDefault="00C55EB1" w:rsidP="000C69BA">
            <w:pPr>
              <w:spacing w:after="0" w:line="276" w:lineRule="auto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2... и т.д.</w:t>
            </w:r>
          </w:p>
        </w:tc>
      </w:tr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Данные о том, откуда взят документ (где, когда, у кого, при каких обстоятельствах)</w:t>
            </w:r>
          </w:p>
        </w:tc>
        <w:tc>
          <w:tcPr>
            <w:tcW w:w="5097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  <w:tr w:rsidR="00C55EB1" w:rsidRPr="00263DDA" w:rsidTr="0044202F">
        <w:trPr>
          <w:trHeight w:val="567"/>
        </w:trPr>
        <w:tc>
          <w:tcPr>
            <w:tcW w:w="4248" w:type="dxa"/>
            <w:vAlign w:val="center"/>
          </w:tcPr>
          <w:p w:rsidR="00C55EB1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 xml:space="preserve">Дополнительная информация </w:t>
            </w:r>
          </w:p>
          <w:p w:rsidR="00C55EB1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(по желанию)</w:t>
            </w:r>
          </w:p>
          <w:p w:rsidR="00C55EB1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  <w:p w:rsidR="00C55EB1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5097" w:type="dxa"/>
            <w:vAlign w:val="center"/>
          </w:tcPr>
          <w:p w:rsidR="00C55EB1" w:rsidRPr="00263DDA" w:rsidRDefault="00C55EB1" w:rsidP="0044202F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</w:tbl>
    <w:p w:rsidR="00C55EB1" w:rsidRDefault="00C55EB1" w:rsidP="00B867C2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C55EB1" w:rsidRPr="00431EA3" w:rsidRDefault="00C55EB1" w:rsidP="00B867C2">
      <w:pPr>
        <w:spacing w:after="0"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431EA3">
        <w:rPr>
          <w:rFonts w:ascii="Times New Roman" w:hAnsi="Times New Roman"/>
          <w:i/>
          <w:sz w:val="24"/>
          <w:szCs w:val="24"/>
          <w:u w:val="single"/>
        </w:rPr>
        <w:t>Примечание:</w:t>
      </w:r>
    </w:p>
    <w:p w:rsidR="00C55EB1" w:rsidRDefault="00C55EB1" w:rsidP="00B867C2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C55EB1" w:rsidRPr="002E76E3" w:rsidRDefault="00C55EB1" w:rsidP="00B867C2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сдаче коллективной работы (школы, класса, объединения и пр.) указывается ФИО и должность ответственного, дата рождения не обязательна. </w:t>
      </w:r>
    </w:p>
    <w:sectPr w:rsidR="00C55EB1" w:rsidRPr="002E76E3" w:rsidSect="0008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7F5B"/>
    <w:multiLevelType w:val="hybridMultilevel"/>
    <w:tmpl w:val="1632D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842396"/>
    <w:multiLevelType w:val="hybridMultilevel"/>
    <w:tmpl w:val="F4C26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49081C"/>
    <w:multiLevelType w:val="hybridMultilevel"/>
    <w:tmpl w:val="884E8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074F1"/>
    <w:multiLevelType w:val="hybridMultilevel"/>
    <w:tmpl w:val="163C5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2A05A6"/>
    <w:multiLevelType w:val="hybridMultilevel"/>
    <w:tmpl w:val="BB8C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7A25CC"/>
    <w:multiLevelType w:val="hybridMultilevel"/>
    <w:tmpl w:val="A3A0D54C"/>
    <w:lvl w:ilvl="0" w:tplc="89C4CCF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4C5"/>
    <w:rsid w:val="00020551"/>
    <w:rsid w:val="0003646F"/>
    <w:rsid w:val="00051844"/>
    <w:rsid w:val="00087EDF"/>
    <w:rsid w:val="000C69BA"/>
    <w:rsid w:val="00102921"/>
    <w:rsid w:val="001C0A61"/>
    <w:rsid w:val="001F10D5"/>
    <w:rsid w:val="001F34AA"/>
    <w:rsid w:val="0022017E"/>
    <w:rsid w:val="00221119"/>
    <w:rsid w:val="00263DDA"/>
    <w:rsid w:val="00280A74"/>
    <w:rsid w:val="00286776"/>
    <w:rsid w:val="002B65F6"/>
    <w:rsid w:val="002E76E3"/>
    <w:rsid w:val="002F2875"/>
    <w:rsid w:val="00381175"/>
    <w:rsid w:val="0039294D"/>
    <w:rsid w:val="003A2DDE"/>
    <w:rsid w:val="003B5923"/>
    <w:rsid w:val="003D4D7D"/>
    <w:rsid w:val="00431EA3"/>
    <w:rsid w:val="0044202F"/>
    <w:rsid w:val="00477F3A"/>
    <w:rsid w:val="00487340"/>
    <w:rsid w:val="005074F9"/>
    <w:rsid w:val="00546027"/>
    <w:rsid w:val="0057527B"/>
    <w:rsid w:val="00591A0B"/>
    <w:rsid w:val="005D1251"/>
    <w:rsid w:val="00623ECD"/>
    <w:rsid w:val="0063770B"/>
    <w:rsid w:val="00653C60"/>
    <w:rsid w:val="00662458"/>
    <w:rsid w:val="006714C5"/>
    <w:rsid w:val="00683898"/>
    <w:rsid w:val="006B005C"/>
    <w:rsid w:val="006E3B97"/>
    <w:rsid w:val="007B77FD"/>
    <w:rsid w:val="007C3AE5"/>
    <w:rsid w:val="007F7346"/>
    <w:rsid w:val="008061DB"/>
    <w:rsid w:val="0080729F"/>
    <w:rsid w:val="008505E5"/>
    <w:rsid w:val="00856929"/>
    <w:rsid w:val="0089050B"/>
    <w:rsid w:val="008A2BD9"/>
    <w:rsid w:val="00901B7C"/>
    <w:rsid w:val="00935BAB"/>
    <w:rsid w:val="00952060"/>
    <w:rsid w:val="0098442E"/>
    <w:rsid w:val="009A63E4"/>
    <w:rsid w:val="00A00E87"/>
    <w:rsid w:val="00A21B60"/>
    <w:rsid w:val="00A2210E"/>
    <w:rsid w:val="00A31575"/>
    <w:rsid w:val="00A31F74"/>
    <w:rsid w:val="00A432DF"/>
    <w:rsid w:val="00AD501F"/>
    <w:rsid w:val="00AF3533"/>
    <w:rsid w:val="00B07E3E"/>
    <w:rsid w:val="00B62114"/>
    <w:rsid w:val="00B623EC"/>
    <w:rsid w:val="00B7124D"/>
    <w:rsid w:val="00B7391D"/>
    <w:rsid w:val="00B867C2"/>
    <w:rsid w:val="00C01C32"/>
    <w:rsid w:val="00C55EB1"/>
    <w:rsid w:val="00C56A63"/>
    <w:rsid w:val="00C575AF"/>
    <w:rsid w:val="00C80634"/>
    <w:rsid w:val="00CA6144"/>
    <w:rsid w:val="00CC0CDF"/>
    <w:rsid w:val="00CD1C88"/>
    <w:rsid w:val="00CD4AAC"/>
    <w:rsid w:val="00CE4C08"/>
    <w:rsid w:val="00D04694"/>
    <w:rsid w:val="00D14ECD"/>
    <w:rsid w:val="00D67414"/>
    <w:rsid w:val="00D905FA"/>
    <w:rsid w:val="00DB02ED"/>
    <w:rsid w:val="00DB69ED"/>
    <w:rsid w:val="00DF4E06"/>
    <w:rsid w:val="00E74E40"/>
    <w:rsid w:val="00EB11AF"/>
    <w:rsid w:val="00F232CF"/>
    <w:rsid w:val="00F71CCC"/>
    <w:rsid w:val="00F82C1C"/>
    <w:rsid w:val="00FB78FE"/>
    <w:rsid w:val="00FD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C5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14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98442E"/>
    <w:rPr>
      <w:rFonts w:cs="Times New Roman"/>
    </w:rPr>
  </w:style>
  <w:style w:type="character" w:styleId="Hyperlink">
    <w:name w:val="Hyperlink"/>
    <w:basedOn w:val="DefaultParagraphFont"/>
    <w:uiPriority w:val="99"/>
    <w:rsid w:val="00623ECD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h6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cerdce@rambl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cerdce@rambler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227</TotalTime>
  <Pages>3</Pages>
  <Words>677</Words>
  <Characters>3860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User</cp:lastModifiedBy>
  <cp:revision>62</cp:revision>
  <dcterms:created xsi:type="dcterms:W3CDTF">2019-06-29T09:54:00Z</dcterms:created>
  <dcterms:modified xsi:type="dcterms:W3CDTF">2019-08-14T07:13:00Z</dcterms:modified>
</cp:coreProperties>
</file>